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3772904C" w14:textId="77777777" w:rsidTr="006C183A">
        <w:trPr>
          <w:trHeight w:val="1755"/>
        </w:trPr>
        <w:tc>
          <w:tcPr>
            <w:tcW w:w="3600" w:type="dxa"/>
            <w:vAlign w:val="bottom"/>
          </w:tcPr>
          <w:p w14:paraId="713C381B" w14:textId="77777777" w:rsidR="001B2ABD" w:rsidRDefault="001B2ABD" w:rsidP="001B2ABD">
            <w:pPr>
              <w:tabs>
                <w:tab w:val="left" w:pos="990"/>
              </w:tabs>
              <w:jc w:val="center"/>
            </w:pPr>
            <w:r>
              <w:rPr>
                <w:noProof/>
              </w:rPr>
              <mc:AlternateContent>
                <mc:Choice Requires="wps">
                  <w:drawing>
                    <wp:inline distT="0" distB="0" distL="0" distR="0" wp14:anchorId="60F8BD57" wp14:editId="6528569C">
                      <wp:extent cx="2122805" cy="2122805"/>
                      <wp:effectExtent l="0" t="0" r="0" b="0"/>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635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6BD5355"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" stroked="f" strokeweight="5pt">
                      <v:fill r:id="rId11" o:title="" recolor="t" rotate="t" type="frame"/>
                      <v:stroke joinstyle="miter"/>
                      <w10:anchorlock/>
                    </v:oval>
                  </w:pict>
                </mc:Fallback>
              </mc:AlternateContent>
            </w:r>
          </w:p>
        </w:tc>
        <w:tc>
          <w:tcPr>
            <w:tcW w:w="720" w:type="dxa"/>
          </w:tcPr>
          <w:p w14:paraId="2E4157B9" w14:textId="77777777" w:rsidR="001B2ABD" w:rsidRDefault="001B2ABD" w:rsidP="000C45FF">
            <w:pPr>
              <w:tabs>
                <w:tab w:val="left" w:pos="990"/>
              </w:tabs>
            </w:pPr>
          </w:p>
        </w:tc>
        <w:tc>
          <w:tcPr>
            <w:tcW w:w="6470" w:type="dxa"/>
            <w:vAlign w:val="bottom"/>
          </w:tcPr>
          <w:p w14:paraId="1BCF2E0C" w14:textId="43F94E0F" w:rsidR="001B2ABD" w:rsidRPr="006C183A" w:rsidRDefault="00EE1929" w:rsidP="001B2ABD">
            <w:pPr>
              <w:pStyle w:val="Title"/>
              <w:rPr>
                <w:sz w:val="56"/>
                <w:szCs w:val="56"/>
              </w:rPr>
            </w:pPr>
            <w:r w:rsidRPr="006C183A">
              <w:rPr>
                <w:sz w:val="56"/>
                <w:szCs w:val="56"/>
              </w:rPr>
              <w:t>Gemalie gutierrez</w:t>
            </w:r>
          </w:p>
          <w:p w14:paraId="76265407" w14:textId="7741B095" w:rsidR="001B2ABD" w:rsidRDefault="001B2ABD" w:rsidP="001B2ABD">
            <w:pPr>
              <w:pStyle w:val="Subtitle"/>
            </w:pPr>
          </w:p>
        </w:tc>
      </w:tr>
      <w:tr w:rsidR="001B2ABD" w14:paraId="10331209" w14:textId="77777777" w:rsidTr="001B2ABD">
        <w:tc>
          <w:tcPr>
            <w:tcW w:w="3600" w:type="dxa"/>
          </w:tcPr>
          <w:sdt>
            <w:sdtPr>
              <w:id w:val="-1711873194"/>
              <w:placeholder>
                <w:docPart w:val="889577D987B44D25A8CBFC4D3D857C18"/>
              </w:placeholder>
              <w:temporary/>
              <w:showingPlcHdr/>
              <w15:appearance w15:val="hidden"/>
            </w:sdtPr>
            <w:sdtEndPr/>
            <w:sdtContent>
              <w:p w14:paraId="411681E9" w14:textId="77777777" w:rsidR="001B2ABD" w:rsidRDefault="00036450" w:rsidP="00036450">
                <w:pPr>
                  <w:pStyle w:val="Heading3"/>
                </w:pPr>
                <w:r w:rsidRPr="00D5459D">
                  <w:t>Profile</w:t>
                </w:r>
              </w:p>
            </w:sdtContent>
          </w:sdt>
          <w:p w14:paraId="0335E2A0" w14:textId="77777777" w:rsidR="002E7C70" w:rsidRPr="002E7C70" w:rsidRDefault="002E7C70" w:rsidP="002E7C70">
            <w:pPr>
              <w:jc w:val="both"/>
            </w:pPr>
            <w:r w:rsidRPr="002E7C70">
              <w:t>To work in demanding environment where all my skills and efforts to explore and familiar myself in varied fields, and comprehend my potential and add to the growth of organization with inspiring performance.</w:t>
            </w:r>
          </w:p>
          <w:p w14:paraId="09C57FC3" w14:textId="77777777" w:rsidR="00036450" w:rsidRDefault="00036450" w:rsidP="00036450"/>
          <w:sdt>
            <w:sdtPr>
              <w:id w:val="-1954003311"/>
              <w:placeholder>
                <w:docPart w:val="8ADC51F0128545B08DC97997E990584C"/>
              </w:placeholder>
              <w:temporary/>
              <w:showingPlcHdr/>
              <w15:appearance w15:val="hidden"/>
            </w:sdtPr>
            <w:sdtEndPr/>
            <w:sdtContent>
              <w:p w14:paraId="78C31CE0" w14:textId="3D1A326B" w:rsidR="00036450" w:rsidRPr="00CB0055" w:rsidRDefault="00CB0055" w:rsidP="00CB0055">
                <w:pPr>
                  <w:pStyle w:val="Heading3"/>
                </w:pPr>
                <w:r w:rsidRPr="00CB0055">
                  <w:t>Contact</w:t>
                </w:r>
              </w:p>
            </w:sdtContent>
          </w:sdt>
          <w:sdt>
            <w:sdtPr>
              <w:id w:val="1111563247"/>
              <w:placeholder>
                <w:docPart w:val="2947D3ED1A80428E8BF97017B725C342"/>
              </w:placeholder>
              <w:temporary/>
              <w:showingPlcHdr/>
              <w15:appearance w15:val="hidden"/>
            </w:sdtPr>
            <w:sdtEndPr/>
            <w:sdtContent>
              <w:p w14:paraId="23823EC2" w14:textId="39328013" w:rsidR="004D3011" w:rsidRDefault="004D3011" w:rsidP="004D3011">
                <w:r w:rsidRPr="004D3011">
                  <w:t>PHONE:</w:t>
                </w:r>
              </w:p>
            </w:sdtContent>
          </w:sdt>
          <w:p w14:paraId="76D5AE88" w14:textId="2C842B04" w:rsidR="00EE1929" w:rsidRDefault="00EE1929" w:rsidP="004D3011">
            <w:r>
              <w:t>+63</w:t>
            </w:r>
            <w:r w:rsidRPr="00EE1929">
              <w:t xml:space="preserve">9452749257  </w:t>
            </w:r>
          </w:p>
          <w:p w14:paraId="6572F644" w14:textId="065E894A" w:rsidR="002E7C70" w:rsidRDefault="002E7C70" w:rsidP="004D3011"/>
          <w:p w14:paraId="73C595A6" w14:textId="5C33A6FE" w:rsidR="002E7C70" w:rsidRDefault="002E7C70" w:rsidP="004D3011">
            <w:r>
              <w:t>LANDLINE:</w:t>
            </w:r>
          </w:p>
          <w:p w14:paraId="698B971D" w14:textId="49D47692" w:rsidR="00EE1929" w:rsidRDefault="00EE1929" w:rsidP="004D3011">
            <w:r w:rsidRPr="00EE1929">
              <w:t>8-806-4048</w:t>
            </w:r>
          </w:p>
          <w:p w14:paraId="03FF5AC3" w14:textId="77777777" w:rsidR="004D3011" w:rsidRDefault="004D3011" w:rsidP="004D3011"/>
          <w:sdt>
            <w:sdtPr>
              <w:id w:val="-240260293"/>
              <w:placeholder>
                <w:docPart w:val="3875DE910B5D498DB96BDDF767CEF4E1"/>
              </w:placeholder>
              <w:temporary/>
              <w:showingPlcHdr/>
              <w15:appearance w15:val="hidden"/>
            </w:sdtPr>
            <w:sdtEndPr/>
            <w:sdtContent>
              <w:p w14:paraId="7649AB46" w14:textId="77777777" w:rsidR="004D3011" w:rsidRDefault="004D3011" w:rsidP="004D3011">
                <w:r w:rsidRPr="004D3011">
                  <w:t>EMAIL:</w:t>
                </w:r>
              </w:p>
            </w:sdtContent>
          </w:sdt>
          <w:p w14:paraId="033CA4BA" w14:textId="4AB4672B" w:rsidR="00036450" w:rsidRPr="00E4381A" w:rsidRDefault="00EE1929" w:rsidP="004D3011">
            <w:pPr>
              <w:rPr>
                <w:rStyle w:val="Hyperlink"/>
              </w:rPr>
            </w:pPr>
            <w:hyperlink r:id="rId12" w:history="1">
              <w:r>
                <w:rPr>
                  <w:rStyle w:val="Hyperlink"/>
                  <w:rFonts w:ascii="Arial" w:hAnsi="Arial" w:cs="Arial"/>
                  <w:szCs w:val="20"/>
                  <w:lang w:eastAsia="en-PH"/>
                </w:rPr>
                <w:t>gutierrezgemalie@gmail.com</w:t>
              </w:r>
            </w:hyperlink>
          </w:p>
          <w:p w14:paraId="488836A2" w14:textId="1659C017" w:rsidR="004D3011" w:rsidRPr="00CB0055" w:rsidRDefault="006C183A" w:rsidP="00CB0055">
            <w:pPr>
              <w:pStyle w:val="Heading3"/>
            </w:pPr>
            <w:r>
              <w:t>Skills</w:t>
            </w:r>
          </w:p>
          <w:p w14:paraId="708E42E0" w14:textId="77777777" w:rsidR="004D3011" w:rsidRDefault="006C183A" w:rsidP="006C183A">
            <w:r>
              <w:t>Good Communications Skills</w:t>
            </w:r>
          </w:p>
          <w:p w14:paraId="3EDC3F59" w14:textId="280466C6" w:rsidR="006C183A" w:rsidRDefault="006C183A" w:rsidP="006C183A">
            <w:r>
              <w:t>Knowledgeable in Computer Software (SAP, Oracle NetSuite, Ariba, Microsoft Office, Etc.)</w:t>
            </w:r>
          </w:p>
          <w:p w14:paraId="4BE77A98" w14:textId="44AADAA6" w:rsidR="006C183A" w:rsidRDefault="006C183A" w:rsidP="006C183A">
            <w:r>
              <w:t>ALWAYS ON TIME</w:t>
            </w:r>
          </w:p>
          <w:p w14:paraId="6992EC37" w14:textId="138A6218" w:rsidR="006C183A" w:rsidRDefault="006C183A" w:rsidP="006C183A">
            <w:r>
              <w:t>Coordination and Planning</w:t>
            </w:r>
          </w:p>
          <w:p w14:paraId="3EE1EE36" w14:textId="7F7A8E0E" w:rsidR="006C183A" w:rsidRDefault="006C183A" w:rsidP="006C183A"/>
          <w:p w14:paraId="47D1FCAE" w14:textId="0BBF2432" w:rsidR="006C183A" w:rsidRPr="004D3011" w:rsidRDefault="006C183A" w:rsidP="006C183A">
            <w:r>
              <w:t xml:space="preserve"> </w:t>
            </w:r>
          </w:p>
        </w:tc>
        <w:tc>
          <w:tcPr>
            <w:tcW w:w="720" w:type="dxa"/>
          </w:tcPr>
          <w:p w14:paraId="5DD775E7" w14:textId="77777777" w:rsidR="001B2ABD" w:rsidRDefault="001B2ABD" w:rsidP="000C45FF">
            <w:pPr>
              <w:tabs>
                <w:tab w:val="left" w:pos="990"/>
              </w:tabs>
            </w:pPr>
          </w:p>
        </w:tc>
        <w:tc>
          <w:tcPr>
            <w:tcW w:w="6470" w:type="dxa"/>
          </w:tcPr>
          <w:sdt>
            <w:sdtPr>
              <w:id w:val="1049110328"/>
              <w:placeholder>
                <w:docPart w:val="929C50BDABC84BF6AB7CAC4057F46AC7"/>
              </w:placeholder>
              <w:temporary/>
              <w:showingPlcHdr/>
              <w15:appearance w15:val="hidden"/>
            </w:sdtPr>
            <w:sdtEndPr/>
            <w:sdtContent>
              <w:p w14:paraId="2DD2FED4" w14:textId="2C1E5144" w:rsidR="001B2ABD" w:rsidRDefault="00E25A26" w:rsidP="00036450">
                <w:pPr>
                  <w:pStyle w:val="Heading2"/>
                </w:pPr>
                <w:r w:rsidRPr="00036450">
                  <w:t>EDUCATION</w:t>
                </w:r>
              </w:p>
            </w:sdtContent>
          </w:sdt>
          <w:p w14:paraId="1286D1AD" w14:textId="12D970F6" w:rsidR="00036450" w:rsidRPr="00036450" w:rsidRDefault="002E7C70" w:rsidP="00B359E4">
            <w:pPr>
              <w:pStyle w:val="Heading4"/>
            </w:pPr>
            <w:r>
              <w:t>City of Malabon University</w:t>
            </w:r>
          </w:p>
          <w:p w14:paraId="59269856" w14:textId="78428924" w:rsidR="00036450" w:rsidRPr="00B359E4" w:rsidRDefault="002E7C70" w:rsidP="00B359E4">
            <w:pPr>
              <w:pStyle w:val="Date"/>
            </w:pPr>
            <w:r>
              <w:t>2009</w:t>
            </w:r>
            <w:r w:rsidR="00036450" w:rsidRPr="00B359E4">
              <w:t xml:space="preserve"> - </w:t>
            </w:r>
            <w:r>
              <w:t>2014</w:t>
            </w:r>
          </w:p>
          <w:p w14:paraId="38AF07D0" w14:textId="3DCFF5B4" w:rsidR="004D3011" w:rsidRDefault="002E7C70" w:rsidP="00036450">
            <w:r>
              <w:t>Bachelor of Science in Information Technology</w:t>
            </w:r>
          </w:p>
          <w:p w14:paraId="2DCB97F9" w14:textId="77777777" w:rsidR="00036450" w:rsidRDefault="00036450" w:rsidP="00036450"/>
          <w:p w14:paraId="7691E406" w14:textId="11F8C688" w:rsidR="00036450" w:rsidRPr="00B359E4" w:rsidRDefault="002E7C70" w:rsidP="00B359E4">
            <w:pPr>
              <w:pStyle w:val="Heading4"/>
            </w:pPr>
            <w:proofErr w:type="spellStart"/>
            <w:r>
              <w:t>Navotas</w:t>
            </w:r>
            <w:proofErr w:type="spellEnd"/>
            <w:r>
              <w:t xml:space="preserve"> National High School</w:t>
            </w:r>
          </w:p>
          <w:p w14:paraId="55E5BFB3" w14:textId="48F6D213" w:rsidR="00036450" w:rsidRPr="00B359E4" w:rsidRDefault="002E7C70" w:rsidP="00B359E4">
            <w:pPr>
              <w:pStyle w:val="Date"/>
            </w:pPr>
            <w:r>
              <w:t>2006</w:t>
            </w:r>
            <w:r w:rsidR="00036450" w:rsidRPr="00B359E4">
              <w:t xml:space="preserve"> - </w:t>
            </w:r>
            <w:r>
              <w:t>2009</w:t>
            </w:r>
          </w:p>
          <w:p w14:paraId="69F82A3D" w14:textId="11204485" w:rsidR="00036450" w:rsidRDefault="002E7C70" w:rsidP="00036450">
            <w:r>
              <w:t>Special Science Class</w:t>
            </w:r>
          </w:p>
          <w:sdt>
            <w:sdtPr>
              <w:id w:val="1001553383"/>
              <w:placeholder>
                <w:docPart w:val="C2611AD1FCDC45338BA812E86721423C"/>
              </w:placeholder>
              <w:temporary/>
              <w:showingPlcHdr/>
              <w15:appearance w15:val="hidden"/>
            </w:sdtPr>
            <w:sdtEndPr/>
            <w:sdtContent>
              <w:p w14:paraId="70795BCC" w14:textId="204E0DE7" w:rsidR="00036450" w:rsidRDefault="00036450" w:rsidP="00036450">
                <w:pPr>
                  <w:pStyle w:val="Heading2"/>
                </w:pPr>
                <w:r w:rsidRPr="00036450">
                  <w:t>WORK EXPERIENCE</w:t>
                </w:r>
              </w:p>
            </w:sdtContent>
          </w:sdt>
          <w:p w14:paraId="7AC381B0" w14:textId="3FA9E815" w:rsidR="00036450" w:rsidRDefault="002E7C70" w:rsidP="00B359E4">
            <w:pPr>
              <w:pStyle w:val="Heading4"/>
              <w:rPr>
                <w:bCs/>
              </w:rPr>
            </w:pPr>
            <w:r>
              <w:t xml:space="preserve">Abdulsalam </w:t>
            </w:r>
            <w:proofErr w:type="spellStart"/>
            <w:r>
              <w:t>Alhammadi</w:t>
            </w:r>
            <w:proofErr w:type="spellEnd"/>
            <w:r>
              <w:t xml:space="preserve"> Group of Companies</w:t>
            </w:r>
            <w:r w:rsidR="00036450">
              <w:t xml:space="preserve"> </w:t>
            </w:r>
            <w:r>
              <w:t>, Sales</w:t>
            </w:r>
          </w:p>
          <w:p w14:paraId="39534263" w14:textId="2D7A93F9" w:rsidR="00036450" w:rsidRPr="00036450" w:rsidRDefault="00F02C0F" w:rsidP="00B359E4">
            <w:pPr>
              <w:pStyle w:val="Date"/>
            </w:pPr>
            <w:r>
              <w:t xml:space="preserve">March 8, 2020 </w:t>
            </w:r>
            <w:r w:rsidR="00036450" w:rsidRPr="00036450">
              <w:t>–</w:t>
            </w:r>
            <w:r>
              <w:t xml:space="preserve"> May 25, 2020</w:t>
            </w:r>
          </w:p>
          <w:p w14:paraId="4A2696C6" w14:textId="70C0C809" w:rsidR="00036450" w:rsidRDefault="00F02C0F" w:rsidP="00036450">
            <w:r w:rsidRPr="005E5A52">
              <w:rPr>
                <w:bCs/>
                <w:szCs w:val="24"/>
                <w:lang w:eastAsia="en-PH"/>
              </w:rPr>
              <w:t>Drives sales through engagement of customers, suggestive selling, and sharing product knowledge.</w:t>
            </w:r>
            <w:r w:rsidR="00036450" w:rsidRPr="00036450">
              <w:t xml:space="preserve"> </w:t>
            </w:r>
          </w:p>
          <w:p w14:paraId="4572F65B" w14:textId="77777777" w:rsidR="004D3011" w:rsidRDefault="004D3011" w:rsidP="00036450"/>
          <w:p w14:paraId="6661E563" w14:textId="62415890" w:rsidR="004D3011" w:rsidRPr="004D3011" w:rsidRDefault="00F02C0F" w:rsidP="00F02C0F">
            <w:pPr>
              <w:pStyle w:val="Heading4"/>
              <w:tabs>
                <w:tab w:val="left" w:pos="3698"/>
              </w:tabs>
              <w:rPr>
                <w:bCs/>
              </w:rPr>
            </w:pPr>
            <w:r w:rsidRPr="00F02C0F">
              <w:t xml:space="preserve">MEC </w:t>
            </w:r>
            <w:r>
              <w:t>Network</w:t>
            </w:r>
            <w:r w:rsidRPr="00F02C0F">
              <w:t xml:space="preserve"> </w:t>
            </w:r>
            <w:r>
              <w:t>Corporation, Telco Sales Assistant</w:t>
            </w:r>
          </w:p>
          <w:p w14:paraId="54A9E91F" w14:textId="420BAC7C" w:rsidR="004D3011" w:rsidRPr="004D3011" w:rsidRDefault="00F02C0F" w:rsidP="00B359E4">
            <w:pPr>
              <w:pStyle w:val="Date"/>
            </w:pPr>
            <w:r>
              <w:t>May 6, 2019</w:t>
            </w:r>
            <w:r w:rsidR="004D3011" w:rsidRPr="004D3011">
              <w:t>–</w:t>
            </w:r>
            <w:r>
              <w:t xml:space="preserve"> February 23, 2020</w:t>
            </w:r>
          </w:p>
          <w:p w14:paraId="15612228" w14:textId="2EA80A5B" w:rsidR="004D3011" w:rsidRPr="004D3011" w:rsidRDefault="00F02C0F" w:rsidP="004D3011">
            <w:r>
              <w:t xml:space="preserve">In-charge in </w:t>
            </w:r>
            <w:r w:rsidR="00B50BD1">
              <w:t>process</w:t>
            </w:r>
            <w:r>
              <w:t xml:space="preserve"> of Quotations and Purchase Request using Oracle </w:t>
            </w:r>
            <w:r w:rsidR="00B50BD1">
              <w:t>NetSuite</w:t>
            </w:r>
            <w:r>
              <w:t>, Purchase Order of client</w:t>
            </w:r>
            <w:r w:rsidR="00B50BD1">
              <w:t>, Petty Cash, Reimbursement and Meeting Schedule. Coordination with other department</w:t>
            </w:r>
            <w:r>
              <w:t>. Inventory and delivery Monitoring</w:t>
            </w:r>
            <w:r w:rsidR="00B50BD1">
              <w:t xml:space="preserve"> and Coordination. Submit of Weekly reports on sales. Telemarketing and Customer Relations Duty. </w:t>
            </w:r>
          </w:p>
          <w:p w14:paraId="4A680E7B" w14:textId="77777777" w:rsidR="004D3011" w:rsidRDefault="004D3011" w:rsidP="00036450"/>
          <w:p w14:paraId="15005622" w14:textId="20C50B58" w:rsidR="004D3011" w:rsidRPr="004D3011" w:rsidRDefault="00B50BD1" w:rsidP="00B359E4">
            <w:pPr>
              <w:pStyle w:val="Heading4"/>
              <w:rPr>
                <w:bCs/>
              </w:rPr>
            </w:pPr>
            <w:r>
              <w:t>Maxi Pacific Corporation, Sales Admin</w:t>
            </w:r>
          </w:p>
          <w:p w14:paraId="48F51AD6" w14:textId="23D24A6E" w:rsidR="004D3011" w:rsidRPr="004D3011" w:rsidRDefault="000734B5" w:rsidP="00B359E4">
            <w:pPr>
              <w:pStyle w:val="Date"/>
            </w:pPr>
            <w:r>
              <w:t>March 14, 2017</w:t>
            </w:r>
            <w:r w:rsidR="004D3011" w:rsidRPr="004D3011">
              <w:t>–</w:t>
            </w:r>
            <w:r>
              <w:t xml:space="preserve"> April 30, 2019</w:t>
            </w:r>
          </w:p>
          <w:p w14:paraId="0ACE4D52" w14:textId="77777777" w:rsidR="00280EDC" w:rsidRPr="004D3011" w:rsidRDefault="000734B5" w:rsidP="00280EDC">
            <w:r>
              <w:t>In</w:t>
            </w:r>
            <w:r w:rsidR="00280EDC">
              <w:t xml:space="preserve">-charge in process of Sales Order, Collections, Sales Invoice, Delivery Receipts, Counter Receipts. Generates Statement of Accounts of clients. </w:t>
            </w:r>
            <w:r w:rsidR="00280EDC">
              <w:t xml:space="preserve">Inventory and delivery Monitoring and Coordination. Submit of Weekly reports on sales. Telemarketing and Customer Relations Duty. </w:t>
            </w:r>
          </w:p>
          <w:p w14:paraId="66C2FDEA" w14:textId="77777777" w:rsidR="00280EDC" w:rsidRPr="004D3011" w:rsidRDefault="00280EDC" w:rsidP="00280EDC">
            <w:r>
              <w:t xml:space="preserve">Inventory and delivery Monitoring and Coordination. Submit of Weekly reports on sales. Telemarketing and Customer Relations Duty. </w:t>
            </w:r>
          </w:p>
          <w:p w14:paraId="7E135E54" w14:textId="2778F7B1" w:rsidR="004D3011" w:rsidRPr="004D3011" w:rsidRDefault="004D3011" w:rsidP="004D3011"/>
          <w:p w14:paraId="129897D3" w14:textId="114E2221" w:rsidR="00280EDC" w:rsidRPr="004D3011" w:rsidRDefault="00280EDC" w:rsidP="00280EDC">
            <w:pPr>
              <w:pStyle w:val="Heading4"/>
              <w:rPr>
                <w:bCs/>
              </w:rPr>
            </w:pPr>
            <w:proofErr w:type="spellStart"/>
            <w:r>
              <w:t>Avesco</w:t>
            </w:r>
            <w:proofErr w:type="spellEnd"/>
            <w:r>
              <w:t xml:space="preserve"> Marketing Corporations</w:t>
            </w:r>
            <w:r>
              <w:t xml:space="preserve">, </w:t>
            </w:r>
            <w:r>
              <w:t xml:space="preserve">Department </w:t>
            </w:r>
            <w:r>
              <w:t>Sale</w:t>
            </w:r>
            <w:r>
              <w:t>s Secretary</w:t>
            </w:r>
          </w:p>
          <w:p w14:paraId="03053287" w14:textId="77777777" w:rsidR="00280EDC" w:rsidRPr="004D3011" w:rsidRDefault="00280EDC" w:rsidP="00280EDC">
            <w:pPr>
              <w:pStyle w:val="Date"/>
            </w:pPr>
            <w:r>
              <w:t>March 14, 2017</w:t>
            </w:r>
            <w:r w:rsidRPr="004D3011">
              <w:t>–</w:t>
            </w:r>
            <w:r>
              <w:t xml:space="preserve"> April 30, 2019</w:t>
            </w:r>
          </w:p>
          <w:p w14:paraId="5BA320EA" w14:textId="1BA89ECE" w:rsidR="00280EDC" w:rsidRDefault="00280EDC" w:rsidP="00280EDC">
            <w:r>
              <w:t>In-charge in process of Sales</w:t>
            </w:r>
            <w:r>
              <w:t xml:space="preserve"> Invoice, Delivery Receipt</w:t>
            </w:r>
            <w:r>
              <w:t xml:space="preserve">. Inventory and delivery Monitoring and Coordination. Submit of Weekly reports on sales. Telemarketing and Customer Relations Duty. Inventory and delivery Monitoring and Coordination. Submit of Weekly reports on sales. Telemarketing and Customer Relations Duty. </w:t>
            </w:r>
          </w:p>
          <w:p w14:paraId="2EE11815" w14:textId="777A669B" w:rsidR="006C183A" w:rsidRDefault="006C183A" w:rsidP="00280EDC"/>
          <w:p w14:paraId="2DBF5327" w14:textId="77777777" w:rsidR="006C183A" w:rsidRDefault="006C183A" w:rsidP="00280EDC"/>
          <w:p w14:paraId="3419F554" w14:textId="767812E9" w:rsidR="006C183A" w:rsidRPr="006C183A" w:rsidRDefault="006C183A" w:rsidP="00280EDC">
            <w:pPr>
              <w:rPr>
                <w:i/>
                <w:iCs/>
              </w:rPr>
            </w:pPr>
            <w:r w:rsidRPr="006C183A">
              <w:rPr>
                <w:i/>
                <w:iCs/>
              </w:rPr>
              <w:t>***CHARACTER REFERENCE UPON REQUEST</w:t>
            </w:r>
          </w:p>
          <w:p w14:paraId="4816AD82" w14:textId="77777777" w:rsidR="004D3011" w:rsidRDefault="004D3011" w:rsidP="00036450"/>
          <w:p w14:paraId="2C74998A" w14:textId="242EF29B" w:rsidR="00036450" w:rsidRPr="004D3011" w:rsidRDefault="00036450" w:rsidP="004D3011">
            <w:pPr>
              <w:rPr>
                <w:color w:val="FFFFFF" w:themeColor="background1"/>
              </w:rPr>
            </w:pPr>
          </w:p>
        </w:tc>
      </w:tr>
    </w:tbl>
    <w:p w14:paraId="1247A103" w14:textId="5F89674B" w:rsidR="0043117B" w:rsidRDefault="00265CD1" w:rsidP="000C45FF">
      <w:pPr>
        <w:tabs>
          <w:tab w:val="left" w:pos="990"/>
        </w:tabs>
      </w:pPr>
    </w:p>
    <w:p w14:paraId="0FE37915" w14:textId="77777777" w:rsidR="006C183A" w:rsidRDefault="006C183A" w:rsidP="000C45FF">
      <w:pPr>
        <w:tabs>
          <w:tab w:val="left" w:pos="990"/>
        </w:tabs>
      </w:pPr>
    </w:p>
    <w:sectPr w:rsidR="006C183A"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CBC2B" w14:textId="77777777" w:rsidR="00265CD1" w:rsidRDefault="00265CD1" w:rsidP="000C45FF">
      <w:r>
        <w:separator/>
      </w:r>
    </w:p>
  </w:endnote>
  <w:endnote w:type="continuationSeparator" w:id="0">
    <w:p w14:paraId="260ABEFA" w14:textId="77777777" w:rsidR="00265CD1" w:rsidRDefault="00265CD1"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AD85C" w14:textId="77777777" w:rsidR="00265CD1" w:rsidRDefault="00265CD1" w:rsidP="000C45FF">
      <w:r>
        <w:separator/>
      </w:r>
    </w:p>
  </w:footnote>
  <w:footnote w:type="continuationSeparator" w:id="0">
    <w:p w14:paraId="5D8EBC7C" w14:textId="77777777" w:rsidR="00265CD1" w:rsidRDefault="00265CD1"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CA335" w14:textId="77777777" w:rsidR="000C45FF" w:rsidRDefault="000C45FF">
    <w:pPr>
      <w:pStyle w:val="Header"/>
    </w:pPr>
    <w:r>
      <w:rPr>
        <w:noProof/>
      </w:rPr>
      <w:drawing>
        <wp:anchor distT="0" distB="0" distL="114300" distR="114300" simplePos="0" relativeHeight="251658240" behindDoc="1" locked="0" layoutInCell="1" allowOverlap="1" wp14:anchorId="33B51652" wp14:editId="452609F3">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427A82"/>
    <w:multiLevelType w:val="hybridMultilevel"/>
    <w:tmpl w:val="FEF22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929"/>
    <w:rsid w:val="00036450"/>
    <w:rsid w:val="000734B5"/>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65CD1"/>
    <w:rsid w:val="00280EDC"/>
    <w:rsid w:val="00281FD5"/>
    <w:rsid w:val="002E7C70"/>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6C183A"/>
    <w:rsid w:val="00715FCB"/>
    <w:rsid w:val="00743101"/>
    <w:rsid w:val="007775E1"/>
    <w:rsid w:val="007867A0"/>
    <w:rsid w:val="007927F5"/>
    <w:rsid w:val="007C2166"/>
    <w:rsid w:val="00802CA0"/>
    <w:rsid w:val="009260CD"/>
    <w:rsid w:val="00952C25"/>
    <w:rsid w:val="00A2118D"/>
    <w:rsid w:val="00AD76E2"/>
    <w:rsid w:val="00B20152"/>
    <w:rsid w:val="00B359E4"/>
    <w:rsid w:val="00B50BD1"/>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EE1929"/>
    <w:rsid w:val="00F02C0F"/>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D1BD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2E7C70"/>
    <w:pPr>
      <w:spacing w:after="200" w:line="276" w:lineRule="auto"/>
      <w:ind w:left="720"/>
      <w:contextualSpacing/>
    </w:pPr>
    <w:rPr>
      <w:rFonts w:ascii="Calibri" w:eastAsia="Times New Roman" w:hAnsi="Calibri" w:cs="Times New Roman"/>
      <w:sz w:val="22"/>
      <w:lang w:val="en-P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gemalie_gutierrez@yahoo.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zonne\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89577D987B44D25A8CBFC4D3D857C18"/>
        <w:category>
          <w:name w:val="General"/>
          <w:gallery w:val="placeholder"/>
        </w:category>
        <w:types>
          <w:type w:val="bbPlcHdr"/>
        </w:types>
        <w:behaviors>
          <w:behavior w:val="content"/>
        </w:behaviors>
        <w:guid w:val="{FA98D503-E115-4BC9-8453-1935A44C8222}"/>
      </w:docPartPr>
      <w:docPartBody>
        <w:p w:rsidR="00000000" w:rsidRDefault="004D7FAE">
          <w:pPr>
            <w:pStyle w:val="889577D987B44D25A8CBFC4D3D857C18"/>
          </w:pPr>
          <w:r w:rsidRPr="00D5459D">
            <w:t>Profile</w:t>
          </w:r>
        </w:p>
      </w:docPartBody>
    </w:docPart>
    <w:docPart>
      <w:docPartPr>
        <w:name w:val="8ADC51F0128545B08DC97997E990584C"/>
        <w:category>
          <w:name w:val="General"/>
          <w:gallery w:val="placeholder"/>
        </w:category>
        <w:types>
          <w:type w:val="bbPlcHdr"/>
        </w:types>
        <w:behaviors>
          <w:behavior w:val="content"/>
        </w:behaviors>
        <w:guid w:val="{0DE73879-2817-4DF2-AA32-29FB15C46122}"/>
      </w:docPartPr>
      <w:docPartBody>
        <w:p w:rsidR="00000000" w:rsidRDefault="004D7FAE">
          <w:pPr>
            <w:pStyle w:val="8ADC51F0128545B08DC97997E990584C"/>
          </w:pPr>
          <w:r w:rsidRPr="00CB0055">
            <w:t>Contact</w:t>
          </w:r>
        </w:p>
      </w:docPartBody>
    </w:docPart>
    <w:docPart>
      <w:docPartPr>
        <w:name w:val="2947D3ED1A80428E8BF97017B725C342"/>
        <w:category>
          <w:name w:val="General"/>
          <w:gallery w:val="placeholder"/>
        </w:category>
        <w:types>
          <w:type w:val="bbPlcHdr"/>
        </w:types>
        <w:behaviors>
          <w:behavior w:val="content"/>
        </w:behaviors>
        <w:guid w:val="{CA267F74-4AC1-4E85-A4B6-84BBD6BEC795}"/>
      </w:docPartPr>
      <w:docPartBody>
        <w:p w:rsidR="00000000" w:rsidRDefault="004D7FAE">
          <w:pPr>
            <w:pStyle w:val="2947D3ED1A80428E8BF97017B725C342"/>
          </w:pPr>
          <w:r w:rsidRPr="004D3011">
            <w:t>PHONE:</w:t>
          </w:r>
        </w:p>
      </w:docPartBody>
    </w:docPart>
    <w:docPart>
      <w:docPartPr>
        <w:name w:val="3875DE910B5D498DB96BDDF767CEF4E1"/>
        <w:category>
          <w:name w:val="General"/>
          <w:gallery w:val="placeholder"/>
        </w:category>
        <w:types>
          <w:type w:val="bbPlcHdr"/>
        </w:types>
        <w:behaviors>
          <w:behavior w:val="content"/>
        </w:behaviors>
        <w:guid w:val="{CCC99B52-B57F-4D2D-B959-A91CBB4FD519}"/>
      </w:docPartPr>
      <w:docPartBody>
        <w:p w:rsidR="00000000" w:rsidRDefault="004D7FAE">
          <w:pPr>
            <w:pStyle w:val="3875DE910B5D498DB96BDDF767CEF4E1"/>
          </w:pPr>
          <w:r w:rsidRPr="004D3011">
            <w:t>EMAIL:</w:t>
          </w:r>
        </w:p>
      </w:docPartBody>
    </w:docPart>
    <w:docPart>
      <w:docPartPr>
        <w:name w:val="929C50BDABC84BF6AB7CAC4057F46AC7"/>
        <w:category>
          <w:name w:val="General"/>
          <w:gallery w:val="placeholder"/>
        </w:category>
        <w:types>
          <w:type w:val="bbPlcHdr"/>
        </w:types>
        <w:behaviors>
          <w:behavior w:val="content"/>
        </w:behaviors>
        <w:guid w:val="{B9E93DE7-7AF7-4720-9A21-A0428CE9232A}"/>
      </w:docPartPr>
      <w:docPartBody>
        <w:p w:rsidR="00000000" w:rsidRDefault="004D7FAE">
          <w:pPr>
            <w:pStyle w:val="929C50BDABC84BF6AB7CAC4057F46AC7"/>
          </w:pPr>
          <w:r w:rsidRPr="00036450">
            <w:t>EDUCATION</w:t>
          </w:r>
        </w:p>
      </w:docPartBody>
    </w:docPart>
    <w:docPart>
      <w:docPartPr>
        <w:name w:val="C2611AD1FCDC45338BA812E86721423C"/>
        <w:category>
          <w:name w:val="General"/>
          <w:gallery w:val="placeholder"/>
        </w:category>
        <w:types>
          <w:type w:val="bbPlcHdr"/>
        </w:types>
        <w:behaviors>
          <w:behavior w:val="content"/>
        </w:behaviors>
        <w:guid w:val="{C98A7BF5-53B7-497F-94B9-736FE20145C8}"/>
      </w:docPartPr>
      <w:docPartBody>
        <w:p w:rsidR="00000000" w:rsidRDefault="004D7FAE">
          <w:pPr>
            <w:pStyle w:val="C2611AD1FCDC45338BA812E86721423C"/>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753"/>
    <w:rsid w:val="004D7FAE"/>
    <w:rsid w:val="00901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901753"/>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625BFE550942AE944624AB38F8B519">
    <w:name w:val="F9625BFE550942AE944624AB38F8B519"/>
  </w:style>
  <w:style w:type="paragraph" w:customStyle="1" w:styleId="FD63D0F3FF2E4699A4629515A2A5D61C">
    <w:name w:val="FD63D0F3FF2E4699A4629515A2A5D61C"/>
  </w:style>
  <w:style w:type="paragraph" w:customStyle="1" w:styleId="889577D987B44D25A8CBFC4D3D857C18">
    <w:name w:val="889577D987B44D25A8CBFC4D3D857C18"/>
  </w:style>
  <w:style w:type="paragraph" w:customStyle="1" w:styleId="87A0F3C6916F4C538A220C6778C70EC2">
    <w:name w:val="87A0F3C6916F4C538A220C6778C70EC2"/>
  </w:style>
  <w:style w:type="paragraph" w:customStyle="1" w:styleId="8ADC51F0128545B08DC97997E990584C">
    <w:name w:val="8ADC51F0128545B08DC97997E990584C"/>
  </w:style>
  <w:style w:type="paragraph" w:customStyle="1" w:styleId="2947D3ED1A80428E8BF97017B725C342">
    <w:name w:val="2947D3ED1A80428E8BF97017B725C342"/>
  </w:style>
  <w:style w:type="paragraph" w:customStyle="1" w:styleId="436E6393333043E7B6E6FFD240CE4A4E">
    <w:name w:val="436E6393333043E7B6E6FFD240CE4A4E"/>
  </w:style>
  <w:style w:type="paragraph" w:customStyle="1" w:styleId="597AF005A6A24909B7DECBFE8B84852F">
    <w:name w:val="597AF005A6A24909B7DECBFE8B84852F"/>
  </w:style>
  <w:style w:type="paragraph" w:customStyle="1" w:styleId="C9FCC80D28984541867FD493AE69A4DB">
    <w:name w:val="C9FCC80D28984541867FD493AE69A4DB"/>
  </w:style>
  <w:style w:type="paragraph" w:customStyle="1" w:styleId="3875DE910B5D498DB96BDDF767CEF4E1">
    <w:name w:val="3875DE910B5D498DB96BDDF767CEF4E1"/>
  </w:style>
  <w:style w:type="character" w:styleId="Hyperlink">
    <w:name w:val="Hyperlink"/>
    <w:basedOn w:val="DefaultParagraphFont"/>
    <w:uiPriority w:val="99"/>
    <w:unhideWhenUsed/>
    <w:rPr>
      <w:color w:val="C45911" w:themeColor="accent2" w:themeShade="BF"/>
      <w:u w:val="single"/>
    </w:rPr>
  </w:style>
  <w:style w:type="paragraph" w:customStyle="1" w:styleId="EF3DC5F5B14444B09BD8EE3612C7716A">
    <w:name w:val="EF3DC5F5B14444B09BD8EE3612C7716A"/>
  </w:style>
  <w:style w:type="paragraph" w:customStyle="1" w:styleId="DE497DFFC645465DA4B57EDF1AD724E0">
    <w:name w:val="DE497DFFC645465DA4B57EDF1AD724E0"/>
  </w:style>
  <w:style w:type="paragraph" w:customStyle="1" w:styleId="F13652D7B3B24A1B9C730742CC32D5DD">
    <w:name w:val="F13652D7B3B24A1B9C730742CC32D5DD"/>
  </w:style>
  <w:style w:type="paragraph" w:customStyle="1" w:styleId="D4B9AA40266B44A7B6A9E5139ABA3AA8">
    <w:name w:val="D4B9AA40266B44A7B6A9E5139ABA3AA8"/>
  </w:style>
  <w:style w:type="paragraph" w:customStyle="1" w:styleId="D2683BC7F6334AFF80B957740DDFC739">
    <w:name w:val="D2683BC7F6334AFF80B957740DDFC739"/>
  </w:style>
  <w:style w:type="paragraph" w:customStyle="1" w:styleId="7BC142F1CECD4B18A5EA778F7E082081">
    <w:name w:val="7BC142F1CECD4B18A5EA778F7E082081"/>
  </w:style>
  <w:style w:type="paragraph" w:customStyle="1" w:styleId="929C50BDABC84BF6AB7CAC4057F46AC7">
    <w:name w:val="929C50BDABC84BF6AB7CAC4057F46AC7"/>
  </w:style>
  <w:style w:type="paragraph" w:customStyle="1" w:styleId="C280985CB88B44CE8E97C4A307F92762">
    <w:name w:val="C280985CB88B44CE8E97C4A307F92762"/>
  </w:style>
  <w:style w:type="paragraph" w:customStyle="1" w:styleId="692C11C4D088467D9DEE51DE5079F9B8">
    <w:name w:val="692C11C4D088467D9DEE51DE5079F9B8"/>
  </w:style>
  <w:style w:type="paragraph" w:customStyle="1" w:styleId="EB79E3250EE6497C8B51414BC6956172">
    <w:name w:val="EB79E3250EE6497C8B51414BC6956172"/>
  </w:style>
  <w:style w:type="paragraph" w:customStyle="1" w:styleId="7C01ECB3401242579B5CE9EE684EFD42">
    <w:name w:val="7C01ECB3401242579B5CE9EE684EFD42"/>
  </w:style>
  <w:style w:type="paragraph" w:customStyle="1" w:styleId="AF6133BCB39C4FACB05440D6F723B7B0">
    <w:name w:val="AF6133BCB39C4FACB05440D6F723B7B0"/>
  </w:style>
  <w:style w:type="paragraph" w:customStyle="1" w:styleId="46D6A74D26B04CC896F46F107470D5BC">
    <w:name w:val="46D6A74D26B04CC896F46F107470D5BC"/>
  </w:style>
  <w:style w:type="paragraph" w:customStyle="1" w:styleId="B96F5E1C24124A40B3FC94FCEF31A0BA">
    <w:name w:val="B96F5E1C24124A40B3FC94FCEF31A0BA"/>
  </w:style>
  <w:style w:type="paragraph" w:customStyle="1" w:styleId="C2611AD1FCDC45338BA812E86721423C">
    <w:name w:val="C2611AD1FCDC45338BA812E86721423C"/>
  </w:style>
  <w:style w:type="paragraph" w:customStyle="1" w:styleId="6FE3AB47039B4C2480163D6811E4BCBE">
    <w:name w:val="6FE3AB47039B4C2480163D6811E4BCBE"/>
  </w:style>
  <w:style w:type="paragraph" w:customStyle="1" w:styleId="729870EB721B44AC810338D6EDFDC526">
    <w:name w:val="729870EB721B44AC810338D6EDFDC526"/>
  </w:style>
  <w:style w:type="paragraph" w:customStyle="1" w:styleId="26FC4747C2F548BDB477AC2E7B2816D7">
    <w:name w:val="26FC4747C2F548BDB477AC2E7B2816D7"/>
  </w:style>
  <w:style w:type="paragraph" w:customStyle="1" w:styleId="B3FFC1D490BB49488FBC396498D83A2F">
    <w:name w:val="B3FFC1D490BB49488FBC396498D83A2F"/>
  </w:style>
  <w:style w:type="paragraph" w:customStyle="1" w:styleId="173FBBFC6ED84C77837B162B0A2592E2">
    <w:name w:val="173FBBFC6ED84C77837B162B0A2592E2"/>
  </w:style>
  <w:style w:type="paragraph" w:customStyle="1" w:styleId="168E7405C2344EFA8DAD67010F6B4064">
    <w:name w:val="168E7405C2344EFA8DAD67010F6B4064"/>
  </w:style>
  <w:style w:type="paragraph" w:customStyle="1" w:styleId="BF117541C70746C7AA80BEC43BAC35EC">
    <w:name w:val="BF117541C70746C7AA80BEC43BAC35EC"/>
  </w:style>
  <w:style w:type="paragraph" w:customStyle="1" w:styleId="7E9B4CF0CABB40C6BC5F744B1A399F2B">
    <w:name w:val="7E9B4CF0CABB40C6BC5F744B1A399F2B"/>
  </w:style>
  <w:style w:type="paragraph" w:customStyle="1" w:styleId="3D4120E8E62C4BA1968603C1FE906BEF">
    <w:name w:val="3D4120E8E62C4BA1968603C1FE906BEF"/>
  </w:style>
  <w:style w:type="paragraph" w:customStyle="1" w:styleId="FD9447BFA7A84475897262DE5C710134">
    <w:name w:val="FD9447BFA7A84475897262DE5C710134"/>
  </w:style>
  <w:style w:type="paragraph" w:customStyle="1" w:styleId="5D13D4A2A1EE49588C8A7F0BD7017BF0">
    <w:name w:val="5D13D4A2A1EE49588C8A7F0BD7017BF0"/>
  </w:style>
  <w:style w:type="paragraph" w:customStyle="1" w:styleId="F40F13BCA4144DF68BE1267DFE9CA23D">
    <w:name w:val="F40F13BCA4144DF68BE1267DFE9CA23D"/>
  </w:style>
  <w:style w:type="paragraph" w:customStyle="1" w:styleId="D3E78A0ADC0241D6A094E291EEEA8536">
    <w:name w:val="D3E78A0ADC0241D6A094E291EEEA8536"/>
  </w:style>
  <w:style w:type="paragraph" w:customStyle="1" w:styleId="35BF0A84D441490EAC44003E0CBCD3F7">
    <w:name w:val="35BF0A84D441490EAC44003E0CBCD3F7"/>
  </w:style>
  <w:style w:type="paragraph" w:customStyle="1" w:styleId="32CC71784AA64F8BAED072FFA56A8CBC">
    <w:name w:val="32CC71784AA64F8BAED072FFA56A8CBC"/>
  </w:style>
  <w:style w:type="character" w:customStyle="1" w:styleId="Heading2Char">
    <w:name w:val="Heading 2 Char"/>
    <w:basedOn w:val="DefaultParagraphFont"/>
    <w:link w:val="Heading2"/>
    <w:uiPriority w:val="9"/>
    <w:rsid w:val="00901753"/>
    <w:rPr>
      <w:rFonts w:asciiTheme="majorHAnsi" w:eastAsiaTheme="majorEastAsia" w:hAnsiTheme="majorHAnsi" w:cstheme="majorBidi"/>
      <w:b/>
      <w:bCs/>
      <w:caps/>
      <w:szCs w:val="26"/>
      <w:lang w:eastAsia="ja-JP"/>
    </w:rPr>
  </w:style>
  <w:style w:type="paragraph" w:customStyle="1" w:styleId="40D93E50AFA5477D9FFF5DCD714B8830">
    <w:name w:val="40D93E50AFA5477D9FFF5DCD714B8830"/>
  </w:style>
  <w:style w:type="paragraph" w:customStyle="1" w:styleId="DD4D6ABB42AE4470A91278E9D4FA6F81">
    <w:name w:val="DD4D6ABB42AE4470A91278E9D4FA6F81"/>
    <w:rsid w:val="00901753"/>
  </w:style>
  <w:style w:type="paragraph" w:customStyle="1" w:styleId="763580F9BB3F43C9BA9D59B0BA4DA2B4">
    <w:name w:val="763580F9BB3F43C9BA9D59B0BA4DA2B4"/>
    <w:rsid w:val="00901753"/>
  </w:style>
  <w:style w:type="paragraph" w:customStyle="1" w:styleId="F85B32984FB44B16B9349E6A11B0249F">
    <w:name w:val="F85B32984FB44B16B9349E6A11B0249F"/>
    <w:rsid w:val="00901753"/>
  </w:style>
  <w:style w:type="paragraph" w:customStyle="1" w:styleId="3973A8FC7AAF4489BDA50B76178A5BF7">
    <w:name w:val="3973A8FC7AAF4489BDA50B76178A5BF7"/>
    <w:rsid w:val="00901753"/>
  </w:style>
  <w:style w:type="paragraph" w:customStyle="1" w:styleId="BD4AA24DBA874CB7A0F704917A4DC907">
    <w:name w:val="BD4AA24DBA874CB7A0F704917A4DC907"/>
    <w:rsid w:val="00901753"/>
  </w:style>
  <w:style w:type="paragraph" w:customStyle="1" w:styleId="43EFCB0A76BB435092BC2A3C5B2B617F">
    <w:name w:val="43EFCB0A76BB435092BC2A3C5B2B617F"/>
    <w:rsid w:val="00901753"/>
  </w:style>
  <w:style w:type="paragraph" w:customStyle="1" w:styleId="5E31ADAA037D4D9482C85F591D3B6ED1">
    <w:name w:val="5E31ADAA037D4D9482C85F591D3B6ED1"/>
    <w:rsid w:val="00901753"/>
  </w:style>
  <w:style w:type="paragraph" w:customStyle="1" w:styleId="D61FD5DE1B474E8381AC9B054C15DA67">
    <w:name w:val="D61FD5DE1B474E8381AC9B054C15DA67"/>
    <w:rsid w:val="00901753"/>
  </w:style>
  <w:style w:type="paragraph" w:customStyle="1" w:styleId="ABF4E8BCB5314A5780126A0BEAC36FD6">
    <w:name w:val="ABF4E8BCB5314A5780126A0BEAC36FD6"/>
    <w:rsid w:val="00901753"/>
  </w:style>
  <w:style w:type="paragraph" w:customStyle="1" w:styleId="1336DB70F4BA4E93919AC7F0171BE761">
    <w:name w:val="1336DB70F4BA4E93919AC7F0171BE761"/>
    <w:rsid w:val="00901753"/>
  </w:style>
  <w:style w:type="paragraph" w:customStyle="1" w:styleId="7A433A323EA94BB39E4F296744D99EAE">
    <w:name w:val="7A433A323EA94BB39E4F296744D99EAE"/>
    <w:rsid w:val="00901753"/>
  </w:style>
  <w:style w:type="paragraph" w:customStyle="1" w:styleId="84C2028F10D44AD09E176919932139B0">
    <w:name w:val="84C2028F10D44AD09E176919932139B0"/>
    <w:rsid w:val="00901753"/>
  </w:style>
  <w:style w:type="paragraph" w:customStyle="1" w:styleId="C4EBE9C475064A57BC7F331BCF3C055B">
    <w:name w:val="C4EBE9C475064A57BC7F331BCF3C055B"/>
    <w:rsid w:val="009017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2020-06-21T14:28:00Z</dcterms:created>
  <dcterms:modified xsi:type="dcterms:W3CDTF">2020-06-21T15:28:00Z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