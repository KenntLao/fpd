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528" w:type="dxa"/>
        <w:tblInd w:w="-18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7208"/>
      </w:tblGrid>
      <w:tr w:rsidR="001B2ABD" w14:paraId="33B7E586" w14:textId="77777777" w:rsidTr="00B6451A">
        <w:trPr>
          <w:trHeight w:val="2610"/>
        </w:trPr>
        <w:tc>
          <w:tcPr>
            <w:tcW w:w="3600" w:type="dxa"/>
            <w:shd w:val="clear" w:color="auto" w:fill="548AB7" w:themeFill="accent1" w:themeFillShade="BF"/>
            <w:vAlign w:val="bottom"/>
          </w:tcPr>
          <w:p w14:paraId="32A7CCCD" w14:textId="2DF6BD01" w:rsidR="001B2ABD" w:rsidRDefault="00C808BE" w:rsidP="00466377">
            <w:pPr>
              <w:tabs>
                <w:tab w:val="left" w:pos="990"/>
                <w:tab w:val="left" w:pos="2676"/>
              </w:tabs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20734B34" wp14:editId="7418BC30">
                  <wp:simplePos x="0" y="0"/>
                  <wp:positionH relativeFrom="column">
                    <wp:posOffset>377825</wp:posOffset>
                  </wp:positionH>
                  <wp:positionV relativeFrom="paragraph">
                    <wp:posOffset>161925</wp:posOffset>
                  </wp:positionV>
                  <wp:extent cx="1425575" cy="1435735"/>
                  <wp:effectExtent l="76200" t="57150" r="79375" b="86931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575" cy="1435735"/>
                          </a:xfrm>
                          <a:prstGeom prst="ellipse">
                            <a:avLst/>
                          </a:prstGeom>
                          <a:ln w="19050" cap="rnd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  <w:shd w:val="clear" w:color="auto" w:fill="548AB7" w:themeFill="accent1" w:themeFillShade="BF"/>
          </w:tcPr>
          <w:p w14:paraId="6A689788" w14:textId="59638CAE" w:rsidR="001B2ABD" w:rsidRPr="006A3BB3" w:rsidRDefault="001B2ABD" w:rsidP="000C45FF">
            <w:pPr>
              <w:tabs>
                <w:tab w:val="left" w:pos="990"/>
              </w:tabs>
              <w:rPr>
                <w:rFonts w:ascii="Times New Roman" w:hAnsi="Times New Roman" w:cs="Times New Roman"/>
                <w:sz w:val="42"/>
                <w:szCs w:val="18"/>
              </w:rPr>
            </w:pPr>
          </w:p>
        </w:tc>
        <w:tc>
          <w:tcPr>
            <w:tcW w:w="7208" w:type="dxa"/>
            <w:shd w:val="clear" w:color="auto" w:fill="548AB7" w:themeFill="accent1" w:themeFillShade="BF"/>
            <w:vAlign w:val="bottom"/>
          </w:tcPr>
          <w:p w14:paraId="54C8BAEC" w14:textId="0C4DCC6E" w:rsidR="00D31ECB" w:rsidRPr="006A3BB3" w:rsidRDefault="00D66505" w:rsidP="006A3BB3">
            <w:pPr>
              <w:spacing w:line="259" w:lineRule="auto"/>
              <w:rPr>
                <w:rFonts w:ascii="Times New Roman" w:hAnsi="Times New Roman" w:cs="Times New Roman"/>
                <w:b/>
                <w:color w:val="474648"/>
                <w:sz w:val="64"/>
                <w:szCs w:val="56"/>
                <w:lang w:val="en-PH" w:eastAsia="en-US"/>
              </w:rPr>
            </w:pPr>
            <w:r w:rsidRPr="00AA6878">
              <w:rPr>
                <w:rFonts w:ascii="Times New Roman" w:hAnsi="Times New Roman" w:cs="Times New Roman"/>
                <w:b/>
                <w:noProof/>
                <w:color w:val="474648"/>
                <w:sz w:val="64"/>
                <w:szCs w:val="56"/>
                <w:lang w:val="en-PH" w:eastAsia="en-US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716C864A" wp14:editId="761D0D1E">
                      <wp:simplePos x="0" y="0"/>
                      <wp:positionH relativeFrom="column">
                        <wp:posOffset>-104140</wp:posOffset>
                      </wp:positionH>
                      <wp:positionV relativeFrom="paragraph">
                        <wp:posOffset>336550</wp:posOffset>
                      </wp:positionV>
                      <wp:extent cx="3975100" cy="1404620"/>
                      <wp:effectExtent l="0" t="0" r="25400" b="1016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751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AFF3F9" w14:textId="2CC034DC" w:rsidR="00AA6878" w:rsidRPr="00AA6878" w:rsidRDefault="00AA6878">
                                  <w:pPr>
                                    <w:rPr>
                                      <w:rFonts w:ascii="Times New Roman" w:hAnsi="Times New Roman" w:cs="Times New Roman"/>
                                      <w:color w:val="E9F0F6" w:themeColor="accent1" w:themeTint="33"/>
                                      <w:sz w:val="72"/>
                                      <w:szCs w:val="144"/>
                                      <w:lang w:val="en-PH"/>
                                    </w:rPr>
                                  </w:pPr>
                                  <w:r w:rsidRPr="00AA6878">
                                    <w:rPr>
                                      <w:rFonts w:ascii="Times New Roman" w:hAnsi="Times New Roman" w:cs="Times New Roman"/>
                                      <w:color w:val="E9F0F6" w:themeColor="accent1" w:themeTint="33"/>
                                      <w:sz w:val="72"/>
                                      <w:szCs w:val="144"/>
                                      <w:lang w:val="en-PH"/>
                                    </w:rPr>
                                    <w:t>STEPHANAS D. FADRIQUELA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6C864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8.2pt;margin-top:26.5pt;width:313pt;height:11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" fillcolor="#548ab7 [2404]" strokecolor="#548ab7 [2404]">
                      <v:textbox style="mso-fit-shape-to-text:t">
                        <w:txbxContent>
                          <w:p w14:paraId="2DAFF3F9" w14:textId="2CC034DC" w:rsidR="00AA6878" w:rsidRPr="00AA6878" w:rsidRDefault="00AA6878">
                            <w:pPr>
                              <w:rPr>
                                <w:rFonts w:ascii="Times New Roman" w:hAnsi="Times New Roman" w:cs="Times New Roman"/>
                                <w:color w:val="E9F0F6" w:themeColor="accent1" w:themeTint="33"/>
                                <w:sz w:val="72"/>
                                <w:szCs w:val="144"/>
                                <w:lang w:val="en-PH"/>
                              </w:rPr>
                            </w:pPr>
                            <w:r w:rsidRPr="00AA6878">
                              <w:rPr>
                                <w:rFonts w:ascii="Times New Roman" w:hAnsi="Times New Roman" w:cs="Times New Roman"/>
                                <w:color w:val="E9F0F6" w:themeColor="accent1" w:themeTint="33"/>
                                <w:sz w:val="72"/>
                                <w:szCs w:val="144"/>
                                <w:lang w:val="en-PH"/>
                              </w:rPr>
                              <w:t>STEPHANAS D. FADRIQUELA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B2ABD" w:rsidRPr="006A3BB3" w14:paraId="503993D7" w14:textId="77777777" w:rsidTr="00B6451A">
        <w:trPr>
          <w:trHeight w:val="11294"/>
        </w:trPr>
        <w:tc>
          <w:tcPr>
            <w:tcW w:w="3600" w:type="dxa"/>
            <w:shd w:val="clear" w:color="auto" w:fill="E9F0F6" w:themeFill="accent1" w:themeFillTint="33"/>
          </w:tcPr>
          <w:p w14:paraId="6388DF30" w14:textId="33FD3243" w:rsidR="00A42EA9" w:rsidRPr="00A42EA9" w:rsidRDefault="006A3BB3" w:rsidP="00A42EA9">
            <w:pPr>
              <w:pStyle w:val="Heading3"/>
              <w:spacing w:after="0"/>
              <w:rPr>
                <w:rFonts w:ascii="Times New Roman" w:hAnsi="Times New Roman" w:cs="Times New Roman"/>
                <w:sz w:val="28"/>
                <w:szCs w:val="32"/>
              </w:rPr>
            </w:pPr>
            <w:r w:rsidRPr="00AA6878">
              <w:rPr>
                <w:rFonts w:ascii="Times New Roman" w:hAnsi="Times New Roman" w:cs="Times New Roman"/>
                <w:sz w:val="28"/>
                <w:szCs w:val="32"/>
              </w:rPr>
              <w:t>OBJECTIVE</w:t>
            </w:r>
            <w:r w:rsidR="00F24434">
              <w:rPr>
                <w:rFonts w:ascii="Times New Roman" w:hAnsi="Times New Roman" w:cs="Times New Roman"/>
                <w:sz w:val="28"/>
                <w:szCs w:val="32"/>
              </w:rPr>
              <w:t>s</w:t>
            </w:r>
          </w:p>
          <w:p w14:paraId="5976541B" w14:textId="7C590734" w:rsidR="00B6451A" w:rsidRPr="001815E3" w:rsidRDefault="006A3BB3" w:rsidP="00B6451A">
            <w:pPr>
              <w:pStyle w:val="NoSpacing"/>
              <w:jc w:val="both"/>
              <w:rPr>
                <w:rFonts w:ascii="Times New Roman" w:hAnsi="Times New Roman" w:cs="Times New Roman"/>
                <w:sz w:val="22"/>
                <w:szCs w:val="28"/>
              </w:rPr>
            </w:pPr>
            <w:r w:rsidRPr="001815E3">
              <w:rPr>
                <w:rFonts w:ascii="Times New Roman" w:hAnsi="Times New Roman" w:cs="Times New Roman"/>
                <w:sz w:val="22"/>
                <w:szCs w:val="28"/>
              </w:rPr>
              <w:t xml:space="preserve">My goal is to obtain a challenging </w:t>
            </w:r>
          </w:p>
          <w:p w14:paraId="3568AABD" w14:textId="0B6AD45A" w:rsidR="001815E3" w:rsidRDefault="006A3BB3" w:rsidP="001815E3">
            <w:pPr>
              <w:pStyle w:val="NoSpacing"/>
              <w:jc w:val="both"/>
              <w:rPr>
                <w:rFonts w:ascii="Times New Roman" w:hAnsi="Times New Roman" w:cs="Times New Roman"/>
                <w:sz w:val="22"/>
                <w:szCs w:val="28"/>
              </w:rPr>
            </w:pPr>
            <w:r w:rsidRPr="001815E3">
              <w:rPr>
                <w:rFonts w:ascii="Times New Roman" w:hAnsi="Times New Roman" w:cs="Times New Roman"/>
                <w:sz w:val="22"/>
                <w:szCs w:val="28"/>
              </w:rPr>
              <w:t xml:space="preserve">and </w:t>
            </w:r>
            <w:r w:rsidR="00B6451A" w:rsidRPr="001815E3">
              <w:rPr>
                <w:rFonts w:ascii="Times New Roman" w:hAnsi="Times New Roman" w:cs="Times New Roman"/>
                <w:sz w:val="22"/>
                <w:szCs w:val="28"/>
              </w:rPr>
              <w:t xml:space="preserve">dynamic property management </w:t>
            </w:r>
            <w:r w:rsidRPr="001815E3">
              <w:rPr>
                <w:rFonts w:ascii="Times New Roman" w:hAnsi="Times New Roman" w:cs="Times New Roman"/>
                <w:sz w:val="22"/>
                <w:szCs w:val="28"/>
              </w:rPr>
              <w:t xml:space="preserve">opportunity that will drive me to fully utilize and expand my skillset, </w:t>
            </w:r>
            <w:r w:rsidRPr="001815E3">
              <w:rPr>
                <w:rFonts w:ascii="Times New Roman" w:hAnsi="Times New Roman" w:cs="Times New Roman"/>
                <w:sz w:val="20"/>
                <w:szCs w:val="24"/>
              </w:rPr>
              <w:t xml:space="preserve">which include strong organizational skill, </w:t>
            </w:r>
            <w:r w:rsidRPr="001815E3">
              <w:rPr>
                <w:rFonts w:ascii="Times New Roman" w:hAnsi="Times New Roman" w:cs="Times New Roman"/>
                <w:sz w:val="22"/>
                <w:szCs w:val="28"/>
              </w:rPr>
              <w:t>ability to handle all issues related to property and contribute to the growth of the company.</w:t>
            </w:r>
          </w:p>
          <w:p w14:paraId="1C61434F" w14:textId="77777777" w:rsidR="001815E3" w:rsidRDefault="001815E3" w:rsidP="001815E3">
            <w:pPr>
              <w:pStyle w:val="NoSpacing"/>
              <w:jc w:val="both"/>
              <w:rPr>
                <w:rFonts w:ascii="Times New Roman" w:hAnsi="Times New Roman" w:cs="Times New Roman"/>
                <w:sz w:val="22"/>
                <w:szCs w:val="28"/>
              </w:rPr>
            </w:pPr>
          </w:p>
          <w:p w14:paraId="0E905628" w14:textId="32099A13" w:rsidR="00D31ECB" w:rsidRPr="001815E3" w:rsidRDefault="00D31ECB" w:rsidP="001815E3">
            <w:pPr>
              <w:pStyle w:val="NoSpacing"/>
              <w:jc w:val="both"/>
              <w:rPr>
                <w:rFonts w:ascii="Times New Roman" w:eastAsiaTheme="majorEastAsia" w:hAnsi="Times New Roman" w:cs="Times New Roman"/>
                <w:b/>
                <w:caps/>
                <w:color w:val="548AB7" w:themeColor="accent1" w:themeShade="BF"/>
                <w:sz w:val="22"/>
              </w:rPr>
            </w:pPr>
            <w:r w:rsidRPr="001815E3">
              <w:rPr>
                <w:rFonts w:ascii="Times New Roman" w:eastAsiaTheme="majorEastAsia" w:hAnsi="Times New Roman" w:cs="Times New Roman"/>
                <w:b/>
                <w:caps/>
                <w:color w:val="548AB7" w:themeColor="accent1" w:themeShade="BF"/>
                <w:sz w:val="22"/>
              </w:rPr>
              <w:t>PROFILE</w:t>
            </w:r>
          </w:p>
          <w:p w14:paraId="2919FEBF" w14:textId="131240C7" w:rsidR="000414C3" w:rsidRPr="00A42EA9" w:rsidRDefault="00D31ECB" w:rsidP="00D31ECB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A42EA9">
              <w:rPr>
                <w:rFonts w:ascii="Times New Roman" w:hAnsi="Times New Roman" w:cs="Times New Roman"/>
                <w:b/>
                <w:sz w:val="20"/>
                <w:szCs w:val="24"/>
              </w:rPr>
              <w:t>Date of Birth</w:t>
            </w:r>
            <w:r w:rsidR="000414C3" w:rsidRPr="00A42EA9">
              <w:rPr>
                <w:rFonts w:ascii="Times New Roman" w:hAnsi="Times New Roman" w:cs="Times New Roman"/>
                <w:b/>
                <w:sz w:val="20"/>
                <w:szCs w:val="24"/>
              </w:rPr>
              <w:t>:</w:t>
            </w:r>
            <w:r w:rsidR="00A42EA9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 </w:t>
            </w:r>
            <w:r w:rsidR="000414C3" w:rsidRPr="00A42EA9">
              <w:rPr>
                <w:rFonts w:ascii="Times New Roman" w:hAnsi="Times New Roman" w:cs="Times New Roman"/>
                <w:bCs/>
                <w:sz w:val="20"/>
                <w:szCs w:val="24"/>
              </w:rPr>
              <w:t>November 04, 1997</w:t>
            </w:r>
          </w:p>
          <w:p w14:paraId="08730233" w14:textId="4F7C1935" w:rsidR="00036450" w:rsidRPr="00A42EA9" w:rsidRDefault="00A42EA9" w:rsidP="00036450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A42EA9">
              <w:rPr>
                <w:rFonts w:ascii="Times New Roman" w:hAnsi="Times New Roman" w:cs="Times New Roman"/>
                <w:b/>
                <w:sz w:val="20"/>
                <w:szCs w:val="24"/>
              </w:rPr>
              <w:t>Civil Status:</w:t>
            </w: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    </w:t>
            </w:r>
            <w:r w:rsidRPr="00A42EA9">
              <w:rPr>
                <w:rFonts w:ascii="Times New Roman" w:hAnsi="Times New Roman" w:cs="Times New Roman"/>
                <w:bCs/>
                <w:sz w:val="20"/>
                <w:szCs w:val="24"/>
              </w:rPr>
              <w:t>Single</w:t>
            </w:r>
          </w:p>
          <w:sdt>
            <w:sdtPr>
              <w:rPr>
                <w:rFonts w:ascii="Times New Roman" w:hAnsi="Times New Roman" w:cs="Times New Roman"/>
              </w:rPr>
              <w:id w:val="-1954003311"/>
              <w:placeholder>
                <w:docPart w:val="0DCFFF0CA858470C9A72B2162AC0FBDD"/>
              </w:placeholder>
              <w:temporary/>
              <w:showingPlcHdr/>
              <w15:appearance w15:val="hidden"/>
            </w:sdtPr>
            <w:sdtEndPr/>
            <w:sdtContent>
              <w:p w14:paraId="3F282137" w14:textId="0F31EF5A" w:rsidR="00036450" w:rsidRPr="006A3BB3" w:rsidRDefault="00CB0055" w:rsidP="00A42EA9">
                <w:pPr>
                  <w:pStyle w:val="Heading3"/>
                  <w:spacing w:after="0"/>
                  <w:rPr>
                    <w:rFonts w:ascii="Times New Roman" w:hAnsi="Times New Roman" w:cs="Times New Roman"/>
                  </w:rPr>
                </w:pPr>
                <w:r w:rsidRPr="001815E3">
                  <w:rPr>
                    <w:rFonts w:ascii="Times New Roman" w:hAnsi="Times New Roman" w:cs="Times New Roman"/>
                    <w:sz w:val="24"/>
                  </w:rPr>
                  <w:t>Contact</w:t>
                </w:r>
              </w:p>
            </w:sdtContent>
          </w:sdt>
          <w:p w14:paraId="0D6C42F9" w14:textId="222B4CBF" w:rsidR="004D3011" w:rsidRPr="006A3BB3" w:rsidRDefault="008C72C3" w:rsidP="004D3011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111563247"/>
                <w:placeholder>
                  <w:docPart w:val="030427D53F9D46108933E06B3FE8AFB4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A42EA9">
                  <w:rPr>
                    <w:rFonts w:ascii="Times New Roman" w:hAnsi="Times New Roman" w:cs="Times New Roman"/>
                    <w:b/>
                    <w:bCs/>
                  </w:rPr>
                  <w:t>PHONE:</w:t>
                </w:r>
              </w:sdtContent>
            </w:sdt>
            <w:r w:rsidR="00A42EA9">
              <w:rPr>
                <w:rFonts w:ascii="Times New Roman" w:hAnsi="Times New Roman" w:cs="Times New Roman"/>
              </w:rPr>
              <w:t xml:space="preserve">  </w:t>
            </w:r>
            <w:r w:rsidR="006A3BB3">
              <w:rPr>
                <w:rFonts w:ascii="Times New Roman" w:hAnsi="Times New Roman" w:cs="Times New Roman"/>
              </w:rPr>
              <w:t>09196053577</w:t>
            </w:r>
          </w:p>
          <w:p w14:paraId="0D5204E8" w14:textId="7079F0D6" w:rsidR="004D3011" w:rsidRDefault="008C72C3" w:rsidP="004D3011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240260293"/>
                <w:placeholder>
                  <w:docPart w:val="64F07C2A3B2A45B1B308EB7D1722810E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A42EA9">
                  <w:rPr>
                    <w:rFonts w:ascii="Times New Roman" w:hAnsi="Times New Roman" w:cs="Times New Roman"/>
                    <w:b/>
                    <w:bCs/>
                  </w:rPr>
                  <w:t>EMAIL:</w:t>
                </w:r>
              </w:sdtContent>
            </w:sdt>
            <w:r w:rsidR="00A42EA9">
              <w:rPr>
                <w:rFonts w:ascii="Times New Roman" w:hAnsi="Times New Roman" w:cs="Times New Roman"/>
              </w:rPr>
              <w:t xml:space="preserve"> </w:t>
            </w:r>
            <w:hyperlink r:id="rId11" w:history="1">
              <w:r w:rsidR="00A42EA9" w:rsidRPr="00F33FF8">
                <w:rPr>
                  <w:rStyle w:val="Hyperlink"/>
                  <w:rFonts w:ascii="Times New Roman" w:hAnsi="Times New Roman" w:cs="Times New Roman"/>
                </w:rPr>
                <w:t>stephanasfadriquela04@gmail.com</w:t>
              </w:r>
            </w:hyperlink>
          </w:p>
          <w:p w14:paraId="29D2D411" w14:textId="40ACC521" w:rsidR="00A42EA9" w:rsidRDefault="00A42EA9" w:rsidP="004D3011">
            <w:pPr>
              <w:rPr>
                <w:rFonts w:ascii="Times New Roman" w:hAnsi="Times New Roman" w:cs="Times New Roman"/>
              </w:rPr>
            </w:pPr>
          </w:p>
          <w:p w14:paraId="2547B6A6" w14:textId="337B645A" w:rsidR="00A42EA9" w:rsidRPr="001815E3" w:rsidRDefault="00A42EA9" w:rsidP="004D3011">
            <w:pPr>
              <w:rPr>
                <w:rFonts w:ascii="Times New Roman" w:eastAsiaTheme="majorEastAsia" w:hAnsi="Times New Roman" w:cs="Times New Roman"/>
                <w:b/>
                <w:caps/>
                <w:color w:val="548AB7" w:themeColor="accent1" w:themeShade="BF"/>
                <w:sz w:val="24"/>
                <w:szCs w:val="24"/>
              </w:rPr>
            </w:pPr>
            <w:r w:rsidRPr="001815E3">
              <w:rPr>
                <w:rFonts w:ascii="Times New Roman" w:eastAsiaTheme="majorEastAsia" w:hAnsi="Times New Roman" w:cs="Times New Roman"/>
                <w:b/>
                <w:caps/>
                <w:color w:val="548AB7" w:themeColor="accent1" w:themeShade="BF"/>
                <w:sz w:val="22"/>
              </w:rPr>
              <w:t>ACHIEVEMENT</w:t>
            </w:r>
          </w:p>
          <w:p w14:paraId="2AA46AEE" w14:textId="2DB2950A" w:rsidR="00A42EA9" w:rsidRDefault="00A42EA9" w:rsidP="004D301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DEAN’S LISTER ACADEMIC YEAR:</w:t>
            </w:r>
          </w:p>
          <w:p w14:paraId="370C6EC9" w14:textId="7764322D" w:rsidR="00A42EA9" w:rsidRDefault="00A42EA9" w:rsidP="004D301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2016 – 2017 </w:t>
            </w:r>
          </w:p>
          <w:p w14:paraId="59E5DD3C" w14:textId="64A0EE29" w:rsidR="00A42EA9" w:rsidRDefault="00A42EA9" w:rsidP="004D301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2017 – 2018 </w:t>
            </w:r>
          </w:p>
          <w:p w14:paraId="0CDD92DC" w14:textId="15CFB7E9" w:rsidR="005234F1" w:rsidRDefault="005234F1" w:rsidP="004D301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2019 – 2020</w:t>
            </w:r>
          </w:p>
          <w:p w14:paraId="5CCF1CA4" w14:textId="77777777" w:rsidR="001815E3" w:rsidRDefault="001815E3" w:rsidP="004D301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0C9D04A" w14:textId="6A17B2D8" w:rsidR="001815E3" w:rsidRDefault="001815E3" w:rsidP="004D301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LIFE ASSISTANCE FOR NEIGHBORS IN-NEED SCHOLARSHIP:</w:t>
            </w:r>
          </w:p>
          <w:p w14:paraId="5CC25B31" w14:textId="1D44FDFD" w:rsidR="001815E3" w:rsidRDefault="001815E3" w:rsidP="004D301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2016</w:t>
            </w:r>
            <w:r w:rsidR="005C3D6C">
              <w:rPr>
                <w:rFonts w:ascii="Times New Roman" w:hAnsi="Times New Roman" w:cs="Times New Roman"/>
                <w:b/>
                <w:bCs/>
              </w:rPr>
              <w:t xml:space="preserve"> - </w:t>
            </w:r>
            <w:r>
              <w:rPr>
                <w:rFonts w:ascii="Times New Roman" w:hAnsi="Times New Roman" w:cs="Times New Roman"/>
                <w:b/>
                <w:bCs/>
              </w:rPr>
              <w:t>2020</w:t>
            </w:r>
          </w:p>
          <w:p w14:paraId="53B304E5" w14:textId="77777777" w:rsidR="001815E3" w:rsidRDefault="001815E3" w:rsidP="004D301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D05D593" w14:textId="77777777" w:rsidR="00440E24" w:rsidRPr="001815E3" w:rsidRDefault="00440E24" w:rsidP="004D3011">
            <w:pPr>
              <w:rPr>
                <w:rFonts w:ascii="Times New Roman" w:eastAsiaTheme="majorEastAsia" w:hAnsi="Times New Roman" w:cs="Times New Roman"/>
                <w:b/>
                <w:caps/>
                <w:color w:val="548AB7" w:themeColor="accent1" w:themeShade="BF"/>
                <w:sz w:val="22"/>
              </w:rPr>
            </w:pPr>
            <w:r w:rsidRPr="001815E3">
              <w:rPr>
                <w:rFonts w:ascii="Times New Roman" w:eastAsiaTheme="majorEastAsia" w:hAnsi="Times New Roman" w:cs="Times New Roman"/>
                <w:b/>
                <w:caps/>
                <w:color w:val="548AB7" w:themeColor="accent1" w:themeShade="BF"/>
                <w:sz w:val="22"/>
              </w:rPr>
              <w:t>SEMINARS ATTENDED</w:t>
            </w:r>
          </w:p>
          <w:p w14:paraId="724D82A2" w14:textId="77777777" w:rsidR="00440E24" w:rsidRPr="00440E24" w:rsidRDefault="00440E24" w:rsidP="004D3011">
            <w:pPr>
              <w:rPr>
                <w:rFonts w:ascii="Times New Roman" w:hAnsi="Times New Roman" w:cs="Times New Roman"/>
                <w:b/>
                <w:bCs/>
              </w:rPr>
            </w:pPr>
            <w:r w:rsidRPr="00440E24">
              <w:rPr>
                <w:rFonts w:ascii="Times New Roman" w:hAnsi="Times New Roman" w:cs="Times New Roman"/>
                <w:b/>
                <w:bCs/>
              </w:rPr>
              <w:t xml:space="preserve">Baptist Heritage Youth Convention </w:t>
            </w:r>
          </w:p>
          <w:p w14:paraId="32881930" w14:textId="6085C7D3" w:rsidR="00440E24" w:rsidRDefault="00440E24" w:rsidP="004D30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(May 1-3 2018)</w:t>
            </w:r>
          </w:p>
          <w:p w14:paraId="3943101F" w14:textId="28F06025" w:rsidR="00440E24" w:rsidRPr="00440E24" w:rsidRDefault="00440E24" w:rsidP="004D3011">
            <w:pPr>
              <w:rPr>
                <w:rFonts w:ascii="Times New Roman" w:hAnsi="Times New Roman" w:cs="Times New Roman"/>
                <w:b/>
                <w:bCs/>
              </w:rPr>
            </w:pPr>
            <w:r w:rsidRPr="00440E24">
              <w:rPr>
                <w:rFonts w:ascii="Times New Roman" w:hAnsi="Times New Roman" w:cs="Times New Roman"/>
                <w:b/>
                <w:bCs/>
              </w:rPr>
              <w:t>Mathematics Society</w:t>
            </w:r>
          </w:p>
          <w:p w14:paraId="281F340D" w14:textId="074FC704" w:rsidR="00440E24" w:rsidRDefault="00440E24" w:rsidP="004D30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(October 9, 2019)</w:t>
            </w:r>
          </w:p>
          <w:p w14:paraId="75838EF1" w14:textId="77973E79" w:rsidR="00440E24" w:rsidRPr="00440E24" w:rsidRDefault="00440E24" w:rsidP="004D3011">
            <w:pPr>
              <w:rPr>
                <w:rFonts w:ascii="Times New Roman" w:hAnsi="Times New Roman" w:cs="Times New Roman"/>
                <w:b/>
                <w:bCs/>
              </w:rPr>
            </w:pPr>
            <w:r w:rsidRPr="00440E24">
              <w:rPr>
                <w:rFonts w:ascii="Times New Roman" w:hAnsi="Times New Roman" w:cs="Times New Roman"/>
                <w:b/>
                <w:bCs/>
              </w:rPr>
              <w:t>Financial Literacy</w:t>
            </w:r>
          </w:p>
          <w:p w14:paraId="4C01F62B" w14:textId="5E2EC167" w:rsidR="00440E24" w:rsidRDefault="00440E24" w:rsidP="004D30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(October 23, 2019)</w:t>
            </w:r>
          </w:p>
          <w:p w14:paraId="42BE868D" w14:textId="77777777" w:rsidR="00D66505" w:rsidRDefault="00D66505" w:rsidP="004D3011">
            <w:pPr>
              <w:rPr>
                <w:rFonts w:ascii="Times New Roman" w:hAnsi="Times New Roman" w:cs="Times New Roman"/>
              </w:rPr>
            </w:pPr>
          </w:p>
          <w:p w14:paraId="76D597C5" w14:textId="360E17D3" w:rsidR="00440E24" w:rsidRPr="001815E3" w:rsidRDefault="00440E24" w:rsidP="004D3011">
            <w:pPr>
              <w:rPr>
                <w:rFonts w:ascii="Times New Roman" w:eastAsiaTheme="majorEastAsia" w:hAnsi="Times New Roman" w:cs="Times New Roman"/>
                <w:b/>
                <w:caps/>
                <w:color w:val="548AB7" w:themeColor="accent1" w:themeShade="BF"/>
                <w:sz w:val="22"/>
              </w:rPr>
            </w:pPr>
            <w:r w:rsidRPr="001815E3">
              <w:rPr>
                <w:rFonts w:ascii="Times New Roman" w:eastAsiaTheme="majorEastAsia" w:hAnsi="Times New Roman" w:cs="Times New Roman"/>
                <w:b/>
                <w:caps/>
                <w:color w:val="548AB7" w:themeColor="accent1" w:themeShade="BF"/>
                <w:sz w:val="22"/>
              </w:rPr>
              <w:t>SKILLS</w:t>
            </w:r>
          </w:p>
          <w:p w14:paraId="0E9C07A4" w14:textId="3F7B5D0B" w:rsidR="00440E24" w:rsidRDefault="00440E24" w:rsidP="00440E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-Ability to learn and understand new concept immediately</w:t>
            </w:r>
          </w:p>
          <w:p w14:paraId="7AAD4097" w14:textId="5FA6120B" w:rsidR="00440E24" w:rsidRDefault="00440E24" w:rsidP="00440E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-Able to do task accurately on the given time</w:t>
            </w:r>
          </w:p>
          <w:p w14:paraId="010F0CB0" w14:textId="5163C4B2" w:rsidR="00440E24" w:rsidRDefault="00440E24" w:rsidP="00440E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-Proficiency with (MS word, power point, excel)</w:t>
            </w:r>
          </w:p>
          <w:p w14:paraId="7B7DB70E" w14:textId="65494FF3" w:rsidR="00440E24" w:rsidRDefault="00440E24" w:rsidP="00440E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-Communication skills</w:t>
            </w:r>
            <w:r w:rsidR="00D66505">
              <w:rPr>
                <w:rFonts w:ascii="Times New Roman" w:hAnsi="Times New Roman" w:cs="Times New Roman"/>
              </w:rPr>
              <w:t xml:space="preserve"> (English language)</w:t>
            </w:r>
          </w:p>
          <w:p w14:paraId="046503FC" w14:textId="55054F18" w:rsidR="00440E24" w:rsidRDefault="00440E24" w:rsidP="00440E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-Able to handle and understand the concern of the tenants, unit owners.</w:t>
            </w:r>
          </w:p>
          <w:p w14:paraId="28471676" w14:textId="20FC9BF3" w:rsidR="00D66505" w:rsidRPr="000414C3" w:rsidRDefault="00440E24" w:rsidP="00D66505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D66505" w:rsidRPr="00D66505">
              <w:rPr>
                <w:rFonts w:ascii="Times New Roman" w:hAnsi="Times New Roman" w:cs="Times New Roman"/>
              </w:rPr>
              <w:t>Contributes to team effort by accomplishing related results as needed</w:t>
            </w:r>
            <w:r w:rsidR="00D66505" w:rsidRPr="000414C3">
              <w:rPr>
                <w:rFonts w:ascii="Times New Roman" w:hAnsi="Times New Roman" w:cs="Times New Roman"/>
                <w:sz w:val="20"/>
                <w:szCs w:val="24"/>
              </w:rPr>
              <w:t>.</w:t>
            </w:r>
          </w:p>
          <w:p w14:paraId="47B836DE" w14:textId="4A35722D" w:rsidR="00440E24" w:rsidRPr="00440E24" w:rsidRDefault="00440E24" w:rsidP="00440E24">
            <w:pPr>
              <w:rPr>
                <w:rFonts w:ascii="Times New Roman" w:hAnsi="Times New Roman" w:cs="Times New Roman"/>
              </w:rPr>
            </w:pPr>
          </w:p>
          <w:p w14:paraId="2EDBD2F4" w14:textId="0111D24C" w:rsidR="004D3011" w:rsidRPr="006A3BB3" w:rsidRDefault="004D3011" w:rsidP="004D30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238ABF0" w14:textId="42DF3576" w:rsidR="001B2ABD" w:rsidRPr="006A3BB3" w:rsidRDefault="001B2ABD" w:rsidP="000C45FF">
            <w:pPr>
              <w:tabs>
                <w:tab w:val="left" w:pos="99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208" w:type="dxa"/>
          </w:tcPr>
          <w:p w14:paraId="1328F31A" w14:textId="6E35C4BE" w:rsidR="001B2ABD" w:rsidRPr="00AA6878" w:rsidRDefault="00C539D4" w:rsidP="00AA6878">
            <w:pPr>
              <w:pStyle w:val="Heading2"/>
              <w:shd w:val="clear" w:color="auto" w:fill="548AB7" w:themeFill="accent1" w:themeFillShade="BF"/>
              <w:rPr>
                <w:rFonts w:ascii="Times New Roman" w:hAnsi="Times New Roman" w:cs="Times New Roman"/>
                <w:bCs w:val="0"/>
                <w:color w:val="94B6D2" w:themeColor="accent1"/>
                <w:sz w:val="28"/>
                <w:szCs w:val="32"/>
              </w:rPr>
            </w:pPr>
            <w:r w:rsidRPr="00AA6878">
              <w:rPr>
                <w:rFonts w:ascii="Times New Roman" w:hAnsi="Times New Roman" w:cs="Times New Roman"/>
                <w:bCs w:val="0"/>
                <w:color w:val="E9F0F6" w:themeColor="accent1" w:themeTint="33"/>
                <w:sz w:val="28"/>
                <w:szCs w:val="32"/>
              </w:rPr>
              <w:t>EDUCATION</w:t>
            </w:r>
          </w:p>
          <w:p w14:paraId="2502E8EA" w14:textId="365D1F95" w:rsidR="00036450" w:rsidRPr="00AA6878" w:rsidRDefault="00D31ECB" w:rsidP="00B359E4">
            <w:pPr>
              <w:pStyle w:val="Heading4"/>
              <w:rPr>
                <w:rFonts w:ascii="Times New Roman" w:hAnsi="Times New Roman" w:cs="Times New Roman"/>
                <w:sz w:val="20"/>
                <w:szCs w:val="24"/>
              </w:rPr>
            </w:pPr>
            <w:r w:rsidRPr="00AA6878">
              <w:rPr>
                <w:rFonts w:ascii="Times New Roman" w:hAnsi="Times New Roman" w:cs="Times New Roman"/>
                <w:sz w:val="20"/>
                <w:szCs w:val="24"/>
              </w:rPr>
              <w:t>UNIVERSITY OF MAKATI</w:t>
            </w:r>
          </w:p>
          <w:p w14:paraId="7BAE22E2" w14:textId="24C9E41C" w:rsidR="00036450" w:rsidRPr="006A3BB3" w:rsidRDefault="001755EB" w:rsidP="00B359E4">
            <w:pPr>
              <w:pStyle w:val="D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2016</w:t>
            </w:r>
            <w:r w:rsidR="00036450" w:rsidRPr="006A3BB3">
              <w:rPr>
                <w:rFonts w:ascii="Times New Roman" w:hAnsi="Times New Roman" w:cs="Times New Roman"/>
              </w:rPr>
              <w:t xml:space="preserve"> - </w:t>
            </w:r>
            <w:r>
              <w:rPr>
                <w:rFonts w:ascii="Times New Roman" w:hAnsi="Times New Roman" w:cs="Times New Roman"/>
              </w:rPr>
              <w:t>2020</w:t>
            </w:r>
          </w:p>
          <w:p w14:paraId="7975939D" w14:textId="613AE6FE" w:rsidR="00036450" w:rsidRDefault="001755EB" w:rsidP="000364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BACHELOR OF SCIENCE IN BUSINESS ADMINISTRATION MAJOR IN BUILDING AND PROPERTY MANAGEMENT</w:t>
            </w:r>
          </w:p>
          <w:p w14:paraId="2BBC7D49" w14:textId="77777777" w:rsidR="00440E24" w:rsidRPr="00440E24" w:rsidRDefault="00440E24" w:rsidP="00036450">
            <w:pPr>
              <w:rPr>
                <w:rFonts w:ascii="Times New Roman" w:hAnsi="Times New Roman" w:cs="Times New Roman"/>
              </w:rPr>
            </w:pPr>
          </w:p>
          <w:p w14:paraId="2EACE685" w14:textId="7934F790" w:rsidR="00036450" w:rsidRPr="00AA6878" w:rsidRDefault="001755EB" w:rsidP="001755EB">
            <w:pPr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AA6878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UNIVERSITY OF MAKATI</w:t>
            </w:r>
          </w:p>
          <w:p w14:paraId="3A145927" w14:textId="6D3CC5F5" w:rsidR="00036450" w:rsidRPr="006A3BB3" w:rsidRDefault="001755EB" w:rsidP="00B359E4">
            <w:pPr>
              <w:pStyle w:val="D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  <w:r w:rsidR="00036450" w:rsidRPr="006A3BB3">
              <w:rPr>
                <w:rFonts w:ascii="Times New Roman" w:hAnsi="Times New Roman" w:cs="Times New Roman"/>
              </w:rPr>
              <w:t xml:space="preserve"> - </w:t>
            </w:r>
            <w:r>
              <w:rPr>
                <w:rFonts w:ascii="Times New Roman" w:hAnsi="Times New Roman" w:cs="Times New Roman"/>
              </w:rPr>
              <w:t>2016</w:t>
            </w:r>
          </w:p>
          <w:p w14:paraId="39AD0908" w14:textId="6170DAC3" w:rsidR="00036450" w:rsidRDefault="001755EB" w:rsidP="000364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SENIOR HIGH SCHOOL, ELECTIVE IN CONTACT CENTER SERVICES</w:t>
            </w:r>
          </w:p>
          <w:p w14:paraId="19B18932" w14:textId="03154A46" w:rsidR="001755EB" w:rsidRDefault="001755EB" w:rsidP="00036450">
            <w:pPr>
              <w:rPr>
                <w:rFonts w:ascii="Times New Roman" w:hAnsi="Times New Roman" w:cs="Times New Roman"/>
              </w:rPr>
            </w:pPr>
          </w:p>
          <w:p w14:paraId="43BFD69F" w14:textId="1A2CEF60" w:rsidR="00C539D4" w:rsidRPr="00AA6878" w:rsidRDefault="00C539D4" w:rsidP="00036450">
            <w:pPr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AA6878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FORT BONIFACIO HIGH SCHOOL/ ELEMENTARY</w:t>
            </w:r>
          </w:p>
          <w:p w14:paraId="48E7F0EB" w14:textId="4CEE10B2" w:rsidR="00C539D4" w:rsidRPr="006A3BB3" w:rsidRDefault="00C539D4" w:rsidP="000364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2010 - 2014 / 2004 - 2010</w:t>
            </w:r>
          </w:p>
          <w:p w14:paraId="3E4045E8" w14:textId="674D79E5" w:rsidR="00036450" w:rsidRPr="00AA6878" w:rsidRDefault="00C539D4" w:rsidP="00AA6878">
            <w:pPr>
              <w:pStyle w:val="Heading2"/>
              <w:shd w:val="clear" w:color="auto" w:fill="548AB7" w:themeFill="accent1" w:themeFillShade="BF"/>
              <w:rPr>
                <w:rFonts w:ascii="Times New Roman" w:hAnsi="Times New Roman" w:cs="Times New Roman"/>
                <w:bCs w:val="0"/>
                <w:color w:val="E9F0F6" w:themeColor="accent1" w:themeTint="33"/>
                <w:sz w:val="28"/>
                <w:szCs w:val="32"/>
              </w:rPr>
            </w:pPr>
            <w:r w:rsidRPr="00AA6878">
              <w:rPr>
                <w:rFonts w:ascii="Times New Roman" w:hAnsi="Times New Roman" w:cs="Times New Roman"/>
                <w:bCs w:val="0"/>
                <w:color w:val="E9F0F6" w:themeColor="accent1" w:themeTint="33"/>
                <w:sz w:val="28"/>
                <w:szCs w:val="32"/>
              </w:rPr>
              <w:t>INTERNSHIP EXPERIENCE</w:t>
            </w:r>
          </w:p>
          <w:p w14:paraId="5E02930F" w14:textId="77777777" w:rsidR="002229F8" w:rsidRPr="00B6451A" w:rsidRDefault="00AA6878" w:rsidP="002229F8">
            <w:pPr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B6451A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FIRST OCEANIC PROPERTY MANAGEMENT</w:t>
            </w:r>
            <w:r w:rsidR="002229F8" w:rsidRPr="00B6451A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 xml:space="preserve"> </w:t>
            </w:r>
          </w:p>
          <w:p w14:paraId="72707886" w14:textId="47248E7A" w:rsidR="002229F8" w:rsidRPr="00B6451A" w:rsidRDefault="002229F8" w:rsidP="002229F8">
            <w:pPr>
              <w:rPr>
                <w:rFonts w:ascii="Times New Roman" w:hAnsi="Times New Roman" w:cs="Times New Roman"/>
                <w:b/>
                <w:bCs/>
              </w:rPr>
            </w:pPr>
            <w:r w:rsidRPr="00B6451A"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  <w:t>1</w:t>
            </w:r>
            <w:r w:rsidRPr="00B6451A">
              <w:rPr>
                <w:rFonts w:ascii="Times New Roman" w:hAnsi="Times New Roman" w:cs="Times New Roman"/>
                <w:b/>
                <w:bCs/>
                <w:sz w:val="22"/>
                <w:szCs w:val="28"/>
                <w:vertAlign w:val="superscript"/>
              </w:rPr>
              <w:t>st</w:t>
            </w:r>
            <w:r w:rsidRPr="00B6451A"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  <w:t xml:space="preserve"> semester </w:t>
            </w:r>
            <w:r w:rsidRPr="00B6451A">
              <w:rPr>
                <w:rFonts w:ascii="Times New Roman" w:hAnsi="Times New Roman" w:cs="Times New Roman"/>
                <w:b/>
                <w:bCs/>
              </w:rPr>
              <w:t>ONE MCKINLEY PLACE</w:t>
            </w:r>
          </w:p>
          <w:p w14:paraId="189F8C4C" w14:textId="60DBBF2A" w:rsidR="00036450" w:rsidRPr="000414C3" w:rsidRDefault="002229F8" w:rsidP="00B6451A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0414C3">
              <w:rPr>
                <w:rFonts w:ascii="Times New Roman" w:hAnsi="Times New Roman" w:cs="Times New Roman"/>
                <w:sz w:val="20"/>
                <w:szCs w:val="24"/>
              </w:rPr>
              <w:t>-Provides administrative support to ensure efficient operation of office.</w:t>
            </w:r>
          </w:p>
          <w:p w14:paraId="69419C1A" w14:textId="6FF094DA" w:rsidR="002229F8" w:rsidRPr="000414C3" w:rsidRDefault="002229F8" w:rsidP="00B6451A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0414C3">
              <w:rPr>
                <w:rFonts w:ascii="Times New Roman" w:hAnsi="Times New Roman" w:cs="Times New Roman"/>
                <w:sz w:val="20"/>
                <w:szCs w:val="24"/>
              </w:rPr>
              <w:t>-Answers phone calls, schedules meetings and support visitors.</w:t>
            </w:r>
          </w:p>
          <w:p w14:paraId="458658B7" w14:textId="48183BF5" w:rsidR="002229F8" w:rsidRPr="000414C3" w:rsidRDefault="002229F8" w:rsidP="00B6451A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0414C3">
              <w:rPr>
                <w:rFonts w:ascii="Times New Roman" w:hAnsi="Times New Roman" w:cs="Times New Roman"/>
                <w:sz w:val="20"/>
                <w:szCs w:val="24"/>
              </w:rPr>
              <w:t>-Carries out administrative duties such as filing, typing, copying, binding, scanning.</w:t>
            </w:r>
          </w:p>
          <w:p w14:paraId="3BD5F855" w14:textId="77777777" w:rsidR="004D3011" w:rsidRPr="006A3BB3" w:rsidRDefault="004D3011" w:rsidP="00036450">
            <w:pPr>
              <w:rPr>
                <w:rFonts w:ascii="Times New Roman" w:hAnsi="Times New Roman" w:cs="Times New Roman"/>
              </w:rPr>
            </w:pPr>
          </w:p>
          <w:p w14:paraId="1339734D" w14:textId="2BF5292D" w:rsidR="002229F8" w:rsidRPr="00B6451A" w:rsidRDefault="00AA6878" w:rsidP="002229F8">
            <w:pPr>
              <w:pStyle w:val="Heading4"/>
              <w:rPr>
                <w:rFonts w:ascii="Times New Roman" w:hAnsi="Times New Roman" w:cs="Times New Roman"/>
                <w:sz w:val="20"/>
                <w:szCs w:val="24"/>
              </w:rPr>
            </w:pPr>
            <w:r w:rsidRPr="00B6451A">
              <w:rPr>
                <w:rFonts w:ascii="Times New Roman" w:hAnsi="Times New Roman" w:cs="Times New Roman"/>
                <w:sz w:val="20"/>
                <w:szCs w:val="24"/>
              </w:rPr>
              <w:t>JONES LANG LASAL</w:t>
            </w:r>
            <w:r w:rsidR="002229F8" w:rsidRPr="00B6451A">
              <w:rPr>
                <w:rFonts w:ascii="Times New Roman" w:hAnsi="Times New Roman" w:cs="Times New Roman"/>
                <w:sz w:val="20"/>
                <w:szCs w:val="24"/>
              </w:rPr>
              <w:t>L</w:t>
            </w:r>
            <w:r w:rsidRPr="00B6451A">
              <w:rPr>
                <w:rFonts w:ascii="Times New Roman" w:hAnsi="Times New Roman" w:cs="Times New Roman"/>
                <w:sz w:val="20"/>
                <w:szCs w:val="24"/>
              </w:rPr>
              <w:t xml:space="preserve">E </w:t>
            </w:r>
            <w:r w:rsidR="004D3011" w:rsidRPr="00B6451A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</w:p>
          <w:p w14:paraId="5C3C963C" w14:textId="607AC8A4" w:rsidR="002229F8" w:rsidRPr="00B6451A" w:rsidRDefault="002229F8" w:rsidP="00F24434">
            <w:pPr>
              <w:pStyle w:val="Heading4"/>
              <w:rPr>
                <w:rFonts w:ascii="Times New Roman" w:hAnsi="Times New Roman" w:cs="Times New Roman"/>
                <w:bCs/>
                <w:sz w:val="22"/>
                <w:szCs w:val="28"/>
              </w:rPr>
            </w:pPr>
            <w:r w:rsidRPr="00B6451A">
              <w:rPr>
                <w:rFonts w:ascii="Times New Roman" w:hAnsi="Times New Roman" w:cs="Times New Roman"/>
                <w:sz w:val="22"/>
                <w:szCs w:val="28"/>
              </w:rPr>
              <w:t>2</w:t>
            </w:r>
            <w:r w:rsidRPr="00B6451A">
              <w:rPr>
                <w:rFonts w:ascii="Times New Roman" w:hAnsi="Times New Roman" w:cs="Times New Roman"/>
                <w:sz w:val="22"/>
                <w:szCs w:val="28"/>
                <w:vertAlign w:val="superscript"/>
              </w:rPr>
              <w:t>nd</w:t>
            </w:r>
            <w:r w:rsidRPr="00B6451A">
              <w:rPr>
                <w:rFonts w:ascii="Times New Roman" w:hAnsi="Times New Roman" w:cs="Times New Roman"/>
                <w:sz w:val="22"/>
                <w:szCs w:val="28"/>
              </w:rPr>
              <w:t xml:space="preserve"> semester </w:t>
            </w:r>
            <w:proofErr w:type="spellStart"/>
            <w:r w:rsidRPr="00B6451A">
              <w:rPr>
                <w:rFonts w:ascii="Times New Roman" w:hAnsi="Times New Roman" w:cs="Times New Roman"/>
                <w:sz w:val="22"/>
                <w:szCs w:val="28"/>
              </w:rPr>
              <w:t>Picadilly</w:t>
            </w:r>
            <w:proofErr w:type="spellEnd"/>
            <w:r w:rsidRPr="00B6451A">
              <w:rPr>
                <w:rFonts w:ascii="Times New Roman" w:hAnsi="Times New Roman" w:cs="Times New Roman"/>
                <w:sz w:val="22"/>
                <w:szCs w:val="28"/>
              </w:rPr>
              <w:t xml:space="preserve"> Star</w:t>
            </w:r>
          </w:p>
          <w:p w14:paraId="18A177AC" w14:textId="5045C5F6" w:rsidR="00B37105" w:rsidRPr="000414C3" w:rsidRDefault="00B37105" w:rsidP="00B6451A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0414C3">
              <w:rPr>
                <w:rFonts w:ascii="Times New Roman" w:hAnsi="Times New Roman" w:cs="Times New Roman"/>
              </w:rPr>
              <w:t>-</w:t>
            </w:r>
            <w:r w:rsidRPr="000414C3">
              <w:rPr>
                <w:rFonts w:ascii="Times New Roman" w:hAnsi="Times New Roman" w:cs="Times New Roman"/>
                <w:sz w:val="20"/>
                <w:szCs w:val="24"/>
              </w:rPr>
              <w:t>Supports team by performing tasks related to organization and strong communication</w:t>
            </w:r>
          </w:p>
          <w:p w14:paraId="1FC860DC" w14:textId="65628AFF" w:rsidR="00B37105" w:rsidRPr="000414C3" w:rsidRDefault="00B37105" w:rsidP="00B6451A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0414C3">
              <w:rPr>
                <w:rFonts w:ascii="Times New Roman" w:hAnsi="Times New Roman" w:cs="Times New Roman"/>
                <w:sz w:val="20"/>
                <w:szCs w:val="24"/>
              </w:rPr>
              <w:t>-Ensures operation of equipment by completing preventive maintenance requirements, calling for repairs, maintaining equipment inventories and evaluating new equipment.</w:t>
            </w:r>
          </w:p>
          <w:p w14:paraId="6F720300" w14:textId="769E0C34" w:rsidR="00F24434" w:rsidRPr="000414C3" w:rsidRDefault="00B37105" w:rsidP="00B6451A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0414C3">
              <w:rPr>
                <w:rFonts w:ascii="Times New Roman" w:hAnsi="Times New Roman" w:cs="Times New Roman"/>
                <w:sz w:val="20"/>
                <w:szCs w:val="24"/>
              </w:rPr>
              <w:t>-Maintains supplies inventory by checking stock to determine</w:t>
            </w:r>
            <w:r w:rsidR="00F24434" w:rsidRPr="000414C3">
              <w:rPr>
                <w:rFonts w:ascii="Times New Roman" w:hAnsi="Times New Roman" w:cs="Times New Roman"/>
                <w:sz w:val="20"/>
                <w:szCs w:val="24"/>
              </w:rPr>
              <w:t xml:space="preserve"> inventory level, anticipating needed supplies, placing and expediting orders for supplies.</w:t>
            </w:r>
          </w:p>
          <w:p w14:paraId="556261FA" w14:textId="3A55A603" w:rsidR="00F24434" w:rsidRPr="00F24434" w:rsidRDefault="00F24434" w:rsidP="004D3011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14:paraId="6B17D710" w14:textId="6170321D" w:rsidR="00036450" w:rsidRPr="007B6B20" w:rsidRDefault="00F24434" w:rsidP="00F24434">
            <w:pPr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7B6B20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 xml:space="preserve">HARTE HANKS </w:t>
            </w:r>
          </w:p>
          <w:p w14:paraId="7BEDB745" w14:textId="09BB8E94" w:rsidR="00F24434" w:rsidRPr="00CC22E9" w:rsidRDefault="00F24434" w:rsidP="00F24434">
            <w:pPr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CC22E9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Senior High School Elective Internship</w:t>
            </w:r>
          </w:p>
          <w:p w14:paraId="3AA4D335" w14:textId="312DD437" w:rsidR="00F24434" w:rsidRPr="000414C3" w:rsidRDefault="00F24434" w:rsidP="000414C3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0414C3">
              <w:rPr>
                <w:rFonts w:ascii="Times New Roman" w:hAnsi="Times New Roman" w:cs="Times New Roman"/>
                <w:sz w:val="20"/>
                <w:szCs w:val="24"/>
              </w:rPr>
              <w:t>-R</w:t>
            </w:r>
            <w:r w:rsidR="00B6451A" w:rsidRPr="000414C3">
              <w:rPr>
                <w:rFonts w:ascii="Times New Roman" w:hAnsi="Times New Roman" w:cs="Times New Roman"/>
                <w:sz w:val="20"/>
                <w:szCs w:val="24"/>
              </w:rPr>
              <w:t>esolve customer complaints via phone, email.</w:t>
            </w:r>
          </w:p>
          <w:p w14:paraId="6E703306" w14:textId="46331394" w:rsidR="00B6451A" w:rsidRPr="000414C3" w:rsidRDefault="00B6451A" w:rsidP="000414C3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0414C3">
              <w:rPr>
                <w:rFonts w:ascii="Times New Roman" w:hAnsi="Times New Roman" w:cs="Times New Roman"/>
                <w:sz w:val="20"/>
                <w:szCs w:val="24"/>
              </w:rPr>
              <w:t>-Use telephone to reach out customers and verify account information.</w:t>
            </w:r>
          </w:p>
          <w:p w14:paraId="3082E730" w14:textId="1C892CA7" w:rsidR="00B6451A" w:rsidRPr="000414C3" w:rsidRDefault="00B6451A" w:rsidP="000414C3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0414C3">
              <w:rPr>
                <w:rFonts w:ascii="Times New Roman" w:hAnsi="Times New Roman" w:cs="Times New Roman"/>
                <w:sz w:val="20"/>
                <w:szCs w:val="24"/>
              </w:rPr>
              <w:t>-Advise on company information</w:t>
            </w:r>
            <w:r w:rsidR="000414C3" w:rsidRPr="000414C3">
              <w:rPr>
                <w:rFonts w:ascii="Times New Roman" w:hAnsi="Times New Roman" w:cs="Times New Roman"/>
                <w:sz w:val="20"/>
                <w:szCs w:val="24"/>
              </w:rPr>
              <w:t>.</w:t>
            </w:r>
          </w:p>
          <w:p w14:paraId="4079E774" w14:textId="685D8781" w:rsidR="00F24434" w:rsidRPr="000414C3" w:rsidRDefault="000414C3" w:rsidP="000414C3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0414C3">
              <w:rPr>
                <w:rFonts w:ascii="Times New Roman" w:hAnsi="Times New Roman" w:cs="Times New Roman"/>
                <w:sz w:val="20"/>
                <w:szCs w:val="24"/>
              </w:rPr>
              <w:t>-Inform customer of deals and policy</w:t>
            </w:r>
          </w:p>
          <w:p w14:paraId="5388FBFD" w14:textId="1095545C" w:rsidR="000414C3" w:rsidRPr="000414C3" w:rsidRDefault="000414C3" w:rsidP="000414C3">
            <w:pPr>
              <w:pStyle w:val="Heading2"/>
              <w:pBdr>
                <w:bottom w:val="none" w:sz="0" w:space="0" w:color="auto"/>
              </w:pBdr>
              <w:shd w:val="clear" w:color="auto" w:fill="548AB7" w:themeFill="accent1" w:themeFillShade="BF"/>
              <w:rPr>
                <w:rFonts w:ascii="Times New Roman" w:hAnsi="Times New Roman" w:cs="Times New Roman"/>
                <w:bCs w:val="0"/>
                <w:color w:val="E9F0F6" w:themeColor="accent1" w:themeTint="33"/>
                <w:sz w:val="28"/>
                <w:szCs w:val="32"/>
              </w:rPr>
            </w:pPr>
            <w:r w:rsidRPr="000414C3">
              <w:rPr>
                <w:rFonts w:ascii="Times New Roman" w:hAnsi="Times New Roman" w:cs="Times New Roman"/>
                <w:bCs w:val="0"/>
                <w:color w:val="E9F0F6" w:themeColor="accent1" w:themeTint="33"/>
                <w:sz w:val="28"/>
                <w:szCs w:val="32"/>
              </w:rPr>
              <w:t>CHARACTER REFERENCE</w:t>
            </w:r>
          </w:p>
          <w:p w14:paraId="6748BE59" w14:textId="3EA87F21" w:rsidR="00F24434" w:rsidRPr="00F24434" w:rsidRDefault="000414C3" w:rsidP="00F24434">
            <w:r w:rsidRPr="000414C3">
              <w:rPr>
                <w:rFonts w:ascii="Times New Roman" w:hAnsi="Times New Roman" w:cs="Times New Roman"/>
                <w:noProof/>
                <w:color w:val="FFFFFF" w:themeColor="background1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61AE6401" wp14:editId="7DB651CB">
                      <wp:simplePos x="0" y="0"/>
                      <wp:positionH relativeFrom="column">
                        <wp:posOffset>3051506</wp:posOffset>
                      </wp:positionH>
                      <wp:positionV relativeFrom="paragraph">
                        <wp:posOffset>77249</wp:posOffset>
                      </wp:positionV>
                      <wp:extent cx="1331595" cy="983615"/>
                      <wp:effectExtent l="0" t="0" r="20955" b="26035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1595" cy="9836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5856C3" w14:textId="77777777" w:rsidR="000414C3" w:rsidRPr="000414C3" w:rsidRDefault="000414C3" w:rsidP="000414C3">
                                  <w:pPr>
                                    <w:rPr>
                                      <w:rFonts w:ascii="Times New Roman" w:hAnsi="Times New Roman" w:cs="Times New Roman"/>
                                      <w:color w:val="474648"/>
                                      <w:sz w:val="24"/>
                                    </w:rPr>
                                  </w:pPr>
                                  <w:proofErr w:type="spellStart"/>
                                  <w:r w:rsidRPr="000414C3">
                                    <w:rPr>
                                      <w:rFonts w:ascii="Times New Roman" w:hAnsi="Times New Roman" w:cs="Times New Roman"/>
                                      <w:color w:val="474648"/>
                                      <w:sz w:val="24"/>
                                    </w:rPr>
                                    <w:t>Jaselle</w:t>
                                  </w:r>
                                  <w:proofErr w:type="spellEnd"/>
                                  <w:r w:rsidRPr="000414C3">
                                    <w:rPr>
                                      <w:rFonts w:ascii="Times New Roman" w:hAnsi="Times New Roman" w:cs="Times New Roman"/>
                                      <w:color w:val="474648"/>
                                      <w:sz w:val="24"/>
                                    </w:rPr>
                                    <w:t xml:space="preserve"> Sevilla</w:t>
                                  </w:r>
                                </w:p>
                                <w:p w14:paraId="79053092" w14:textId="77777777" w:rsidR="000414C3" w:rsidRPr="000414C3" w:rsidRDefault="000414C3" w:rsidP="000414C3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color w:val="474648"/>
                                      <w:sz w:val="24"/>
                                    </w:rPr>
                                  </w:pPr>
                                  <w:r w:rsidRPr="000414C3">
                                    <w:rPr>
                                      <w:rFonts w:ascii="Times New Roman" w:hAnsi="Times New Roman" w:cs="Times New Roman"/>
                                      <w:b/>
                                      <w:color w:val="474648"/>
                                      <w:sz w:val="24"/>
                                    </w:rPr>
                                    <w:t>Sales Staff</w:t>
                                  </w:r>
                                </w:p>
                                <w:p w14:paraId="57253C4C" w14:textId="77777777" w:rsidR="000414C3" w:rsidRPr="000414C3" w:rsidRDefault="000414C3" w:rsidP="000414C3">
                                  <w:pPr>
                                    <w:rPr>
                                      <w:rFonts w:ascii="Times New Roman" w:hAnsi="Times New Roman" w:cs="Times New Roman"/>
                                      <w:color w:val="474648"/>
                                      <w:sz w:val="24"/>
                                    </w:rPr>
                                  </w:pPr>
                                  <w:r w:rsidRPr="000414C3">
                                    <w:rPr>
                                      <w:rFonts w:ascii="Times New Roman" w:hAnsi="Times New Roman" w:cs="Times New Roman"/>
                                      <w:color w:val="474648"/>
                                      <w:sz w:val="24"/>
                                    </w:rPr>
                                    <w:t>09954187277</w:t>
                                  </w:r>
                                </w:p>
                                <w:p w14:paraId="4A871D61" w14:textId="77777777" w:rsidR="000414C3" w:rsidRPr="000414C3" w:rsidRDefault="000414C3" w:rsidP="000414C3">
                                  <w:pPr>
                                    <w:rPr>
                                      <w:rFonts w:ascii="Times New Roman" w:hAnsi="Times New Roman" w:cs="Times New Roman"/>
                                      <w:color w:val="474648"/>
                                      <w:sz w:val="24"/>
                                    </w:rPr>
                                  </w:pPr>
                                  <w:proofErr w:type="spellStart"/>
                                  <w:r w:rsidRPr="000414C3">
                                    <w:rPr>
                                      <w:rFonts w:ascii="Times New Roman" w:hAnsi="Times New Roman" w:cs="Times New Roman"/>
                                      <w:color w:val="474648"/>
                                      <w:sz w:val="24"/>
                                    </w:rPr>
                                    <w:t>Guzent</w:t>
                                  </w:r>
                                  <w:proofErr w:type="spellEnd"/>
                                  <w:r w:rsidRPr="000414C3">
                                    <w:rPr>
                                      <w:rFonts w:ascii="Times New Roman" w:hAnsi="Times New Roman" w:cs="Times New Roman"/>
                                      <w:color w:val="474648"/>
                                      <w:sz w:val="24"/>
                                    </w:rPr>
                                    <w:t xml:space="preserve"> Inc.</w:t>
                                  </w:r>
                                </w:p>
                                <w:p w14:paraId="4FB5F7FF" w14:textId="77777777" w:rsidR="000414C3" w:rsidRDefault="000414C3" w:rsidP="000414C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AE6401" id="_x0000_s1027" type="#_x0000_t202" style="position:absolute;margin-left:240.3pt;margin-top:6.1pt;width:104.85pt;height:77.4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" strokecolor="white [3212]">
                      <v:textbox>
                        <w:txbxContent>
                          <w:p w14:paraId="155856C3" w14:textId="77777777" w:rsidR="000414C3" w:rsidRPr="000414C3" w:rsidRDefault="000414C3" w:rsidP="000414C3">
                            <w:pPr>
                              <w:rPr>
                                <w:rFonts w:ascii="Times New Roman" w:hAnsi="Times New Roman" w:cs="Times New Roman"/>
                                <w:color w:val="474648"/>
                                <w:sz w:val="24"/>
                              </w:rPr>
                            </w:pPr>
                            <w:proofErr w:type="spellStart"/>
                            <w:r w:rsidRPr="000414C3">
                              <w:rPr>
                                <w:rFonts w:ascii="Times New Roman" w:hAnsi="Times New Roman" w:cs="Times New Roman"/>
                                <w:color w:val="474648"/>
                                <w:sz w:val="24"/>
                              </w:rPr>
                              <w:t>Jaselle</w:t>
                            </w:r>
                            <w:proofErr w:type="spellEnd"/>
                            <w:r w:rsidRPr="000414C3">
                              <w:rPr>
                                <w:rFonts w:ascii="Times New Roman" w:hAnsi="Times New Roman" w:cs="Times New Roman"/>
                                <w:color w:val="474648"/>
                                <w:sz w:val="24"/>
                              </w:rPr>
                              <w:t xml:space="preserve"> Sevilla</w:t>
                            </w:r>
                          </w:p>
                          <w:p w14:paraId="79053092" w14:textId="77777777" w:rsidR="000414C3" w:rsidRPr="000414C3" w:rsidRDefault="000414C3" w:rsidP="000414C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474648"/>
                                <w:sz w:val="24"/>
                              </w:rPr>
                            </w:pPr>
                            <w:r w:rsidRPr="000414C3">
                              <w:rPr>
                                <w:rFonts w:ascii="Times New Roman" w:hAnsi="Times New Roman" w:cs="Times New Roman"/>
                                <w:b/>
                                <w:color w:val="474648"/>
                                <w:sz w:val="24"/>
                              </w:rPr>
                              <w:t>Sales Staff</w:t>
                            </w:r>
                          </w:p>
                          <w:p w14:paraId="57253C4C" w14:textId="77777777" w:rsidR="000414C3" w:rsidRPr="000414C3" w:rsidRDefault="000414C3" w:rsidP="000414C3">
                            <w:pPr>
                              <w:rPr>
                                <w:rFonts w:ascii="Times New Roman" w:hAnsi="Times New Roman" w:cs="Times New Roman"/>
                                <w:color w:val="474648"/>
                                <w:sz w:val="24"/>
                              </w:rPr>
                            </w:pPr>
                            <w:r w:rsidRPr="000414C3">
                              <w:rPr>
                                <w:rFonts w:ascii="Times New Roman" w:hAnsi="Times New Roman" w:cs="Times New Roman"/>
                                <w:color w:val="474648"/>
                                <w:sz w:val="24"/>
                              </w:rPr>
                              <w:t>09954187277</w:t>
                            </w:r>
                          </w:p>
                          <w:p w14:paraId="4A871D61" w14:textId="77777777" w:rsidR="000414C3" w:rsidRPr="000414C3" w:rsidRDefault="000414C3" w:rsidP="000414C3">
                            <w:pPr>
                              <w:rPr>
                                <w:rFonts w:ascii="Times New Roman" w:hAnsi="Times New Roman" w:cs="Times New Roman"/>
                                <w:color w:val="474648"/>
                                <w:sz w:val="24"/>
                              </w:rPr>
                            </w:pPr>
                            <w:proofErr w:type="spellStart"/>
                            <w:r w:rsidRPr="000414C3">
                              <w:rPr>
                                <w:rFonts w:ascii="Times New Roman" w:hAnsi="Times New Roman" w:cs="Times New Roman"/>
                                <w:color w:val="474648"/>
                                <w:sz w:val="24"/>
                              </w:rPr>
                              <w:t>Guzent</w:t>
                            </w:r>
                            <w:proofErr w:type="spellEnd"/>
                            <w:r w:rsidRPr="000414C3">
                              <w:rPr>
                                <w:rFonts w:ascii="Times New Roman" w:hAnsi="Times New Roman" w:cs="Times New Roman"/>
                                <w:color w:val="474648"/>
                                <w:sz w:val="24"/>
                              </w:rPr>
                              <w:t xml:space="preserve"> Inc.</w:t>
                            </w:r>
                          </w:p>
                          <w:p w14:paraId="4FB5F7FF" w14:textId="77777777" w:rsidR="000414C3" w:rsidRDefault="000414C3" w:rsidP="000414C3"/>
                        </w:txbxContent>
                      </v:textbox>
                    </v:shape>
                  </w:pict>
                </mc:Fallback>
              </mc:AlternateContent>
            </w:r>
            <w:r w:rsidRPr="000414C3">
              <w:rPr>
                <w:rFonts w:ascii="Times New Roman" w:hAnsi="Times New Roman" w:cs="Times New Roman"/>
                <w:noProof/>
                <w:color w:val="FFFFFF" w:themeColor="background1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170B5AA2" wp14:editId="2855C6BF">
                      <wp:simplePos x="0" y="0"/>
                      <wp:positionH relativeFrom="column">
                        <wp:posOffset>1457518</wp:posOffset>
                      </wp:positionH>
                      <wp:positionV relativeFrom="paragraph">
                        <wp:posOffset>68773</wp:posOffset>
                      </wp:positionV>
                      <wp:extent cx="1391479" cy="1003493"/>
                      <wp:effectExtent l="0" t="0" r="18415" b="2540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1479" cy="10034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C9D7D8" w14:textId="77777777" w:rsidR="000414C3" w:rsidRPr="000414C3" w:rsidRDefault="000414C3" w:rsidP="000414C3">
                                  <w:pPr>
                                    <w:rPr>
                                      <w:rFonts w:ascii="Times New Roman" w:hAnsi="Times New Roman" w:cs="Times New Roman"/>
                                      <w:color w:val="474648"/>
                                      <w:sz w:val="20"/>
                                      <w:szCs w:val="18"/>
                                    </w:rPr>
                                  </w:pPr>
                                  <w:proofErr w:type="spellStart"/>
                                  <w:r w:rsidRPr="000414C3">
                                    <w:rPr>
                                      <w:rFonts w:ascii="Times New Roman" w:hAnsi="Times New Roman" w:cs="Times New Roman"/>
                                      <w:color w:val="474648"/>
                                      <w:sz w:val="20"/>
                                      <w:szCs w:val="18"/>
                                    </w:rPr>
                                    <w:t>Cheska</w:t>
                                  </w:r>
                                  <w:proofErr w:type="spellEnd"/>
                                  <w:r w:rsidRPr="000414C3">
                                    <w:rPr>
                                      <w:rFonts w:ascii="Times New Roman" w:hAnsi="Times New Roman" w:cs="Times New Roman"/>
                                      <w:color w:val="474648"/>
                                      <w:sz w:val="20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414C3">
                                    <w:rPr>
                                      <w:rFonts w:ascii="Times New Roman" w:hAnsi="Times New Roman" w:cs="Times New Roman"/>
                                      <w:color w:val="474648"/>
                                      <w:sz w:val="20"/>
                                      <w:szCs w:val="18"/>
                                    </w:rPr>
                                    <w:t>Allaine</w:t>
                                  </w:r>
                                  <w:proofErr w:type="spellEnd"/>
                                  <w:r w:rsidRPr="000414C3">
                                    <w:rPr>
                                      <w:rFonts w:ascii="Times New Roman" w:hAnsi="Times New Roman" w:cs="Times New Roman"/>
                                      <w:color w:val="474648"/>
                                      <w:sz w:val="20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414C3">
                                    <w:rPr>
                                      <w:rFonts w:ascii="Times New Roman" w:hAnsi="Times New Roman" w:cs="Times New Roman"/>
                                      <w:color w:val="474648"/>
                                      <w:sz w:val="20"/>
                                      <w:szCs w:val="18"/>
                                    </w:rPr>
                                    <w:t>Alipio</w:t>
                                  </w:r>
                                  <w:proofErr w:type="spellEnd"/>
                                </w:p>
                                <w:p w14:paraId="206A6B10" w14:textId="77777777" w:rsidR="000414C3" w:rsidRPr="000414C3" w:rsidRDefault="000414C3" w:rsidP="000414C3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color w:val="474648"/>
                                      <w:sz w:val="20"/>
                                      <w:szCs w:val="18"/>
                                    </w:rPr>
                                  </w:pPr>
                                  <w:r w:rsidRPr="000414C3">
                                    <w:rPr>
                                      <w:rFonts w:ascii="Times New Roman" w:hAnsi="Times New Roman" w:cs="Times New Roman"/>
                                      <w:b/>
                                      <w:color w:val="474648"/>
                                      <w:sz w:val="20"/>
                                      <w:szCs w:val="18"/>
                                    </w:rPr>
                                    <w:t>Sustainability Consultant</w:t>
                                  </w:r>
                                </w:p>
                                <w:p w14:paraId="2D9A0660" w14:textId="77777777" w:rsidR="000414C3" w:rsidRPr="000414C3" w:rsidRDefault="000414C3" w:rsidP="000414C3">
                                  <w:pPr>
                                    <w:rPr>
                                      <w:rFonts w:ascii="Times New Roman" w:hAnsi="Times New Roman" w:cs="Times New Roman"/>
                                      <w:color w:val="474648"/>
                                      <w:sz w:val="20"/>
                                      <w:szCs w:val="18"/>
                                    </w:rPr>
                                  </w:pPr>
                                  <w:r w:rsidRPr="000414C3">
                                    <w:rPr>
                                      <w:rFonts w:ascii="Times New Roman" w:hAnsi="Times New Roman" w:cs="Times New Roman"/>
                                      <w:color w:val="474648"/>
                                      <w:sz w:val="20"/>
                                      <w:szCs w:val="18"/>
                                    </w:rPr>
                                    <w:t xml:space="preserve">09499556062          </w:t>
                                  </w:r>
                                </w:p>
                                <w:p w14:paraId="08F3683F" w14:textId="77777777" w:rsidR="000414C3" w:rsidRPr="000414C3" w:rsidRDefault="000414C3" w:rsidP="000414C3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color w:val="474648"/>
                                      <w:sz w:val="24"/>
                                      <w:szCs w:val="20"/>
                                    </w:rPr>
                                  </w:pPr>
                                  <w:r w:rsidRPr="000414C3">
                                    <w:rPr>
                                      <w:rFonts w:ascii="Times New Roman" w:hAnsi="Times New Roman" w:cs="Times New Roman"/>
                                      <w:color w:val="474648"/>
                                      <w:sz w:val="22"/>
                                      <w:szCs w:val="20"/>
                                    </w:rPr>
                                    <w:t xml:space="preserve">Barone International                                                                                                              </w:t>
                                  </w:r>
                                </w:p>
                                <w:p w14:paraId="43F91E15" w14:textId="30D1E1A2" w:rsidR="000414C3" w:rsidRPr="003328B2" w:rsidRDefault="000414C3" w:rsidP="000414C3">
                                  <w:pPr>
                                    <w:rPr>
                                      <w:rFonts w:ascii="Roboto Slab" w:hAnsi="Roboto Slab"/>
                                      <w:b/>
                                      <w:color w:val="474648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Roboto Slab" w:hAnsi="Roboto Slab"/>
                                      <w:color w:val="474648"/>
                                      <w:sz w:val="24"/>
                                    </w:rPr>
                                    <w:t>.</w:t>
                                  </w:r>
                                  <w:r w:rsidRPr="00E03A78">
                                    <w:rPr>
                                      <w:rFonts w:ascii="Roboto Slab" w:hAnsi="Roboto Slab"/>
                                      <w:color w:val="474648"/>
                                      <w:sz w:val="24"/>
                                    </w:rPr>
                                    <w:t xml:space="preserve">  </w:t>
                                  </w:r>
                                  <w:r w:rsidRPr="0052669A">
                                    <w:rPr>
                                      <w:rFonts w:ascii="Roboto Slab" w:hAnsi="Roboto Slab"/>
                                      <w:sz w:val="24"/>
                                      <w:szCs w:val="28"/>
                                    </w:rPr>
                                    <w:t xml:space="preserve">                                     </w:t>
                                  </w:r>
                                </w:p>
                                <w:p w14:paraId="4703D1E9" w14:textId="77777777" w:rsidR="000414C3" w:rsidRDefault="000414C3" w:rsidP="000414C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0B5AA2" id="_x0000_s1028" type="#_x0000_t202" style="position:absolute;margin-left:114.75pt;margin-top:5.4pt;width:109.55pt;height:7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" strokecolor="white [3212]">
                      <v:textbox>
                        <w:txbxContent>
                          <w:p w14:paraId="7EC9D7D8" w14:textId="77777777" w:rsidR="000414C3" w:rsidRPr="000414C3" w:rsidRDefault="000414C3" w:rsidP="000414C3">
                            <w:pPr>
                              <w:rPr>
                                <w:rFonts w:ascii="Times New Roman" w:hAnsi="Times New Roman" w:cs="Times New Roman"/>
                                <w:color w:val="474648"/>
                                <w:sz w:val="20"/>
                                <w:szCs w:val="18"/>
                              </w:rPr>
                            </w:pPr>
                            <w:proofErr w:type="spellStart"/>
                            <w:r w:rsidRPr="000414C3">
                              <w:rPr>
                                <w:rFonts w:ascii="Times New Roman" w:hAnsi="Times New Roman" w:cs="Times New Roman"/>
                                <w:color w:val="474648"/>
                                <w:sz w:val="20"/>
                                <w:szCs w:val="18"/>
                              </w:rPr>
                              <w:t>Cheska</w:t>
                            </w:r>
                            <w:proofErr w:type="spellEnd"/>
                            <w:r w:rsidRPr="000414C3">
                              <w:rPr>
                                <w:rFonts w:ascii="Times New Roman" w:hAnsi="Times New Roman" w:cs="Times New Roman"/>
                                <w:color w:val="474648"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414C3">
                              <w:rPr>
                                <w:rFonts w:ascii="Times New Roman" w:hAnsi="Times New Roman" w:cs="Times New Roman"/>
                                <w:color w:val="474648"/>
                                <w:sz w:val="20"/>
                                <w:szCs w:val="18"/>
                              </w:rPr>
                              <w:t>Allaine</w:t>
                            </w:r>
                            <w:proofErr w:type="spellEnd"/>
                            <w:r w:rsidRPr="000414C3">
                              <w:rPr>
                                <w:rFonts w:ascii="Times New Roman" w:hAnsi="Times New Roman" w:cs="Times New Roman"/>
                                <w:color w:val="474648"/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414C3">
                              <w:rPr>
                                <w:rFonts w:ascii="Times New Roman" w:hAnsi="Times New Roman" w:cs="Times New Roman"/>
                                <w:color w:val="474648"/>
                                <w:sz w:val="20"/>
                                <w:szCs w:val="18"/>
                              </w:rPr>
                              <w:t>Alipio</w:t>
                            </w:r>
                            <w:proofErr w:type="spellEnd"/>
                          </w:p>
                          <w:p w14:paraId="206A6B10" w14:textId="77777777" w:rsidR="000414C3" w:rsidRPr="000414C3" w:rsidRDefault="000414C3" w:rsidP="000414C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474648"/>
                                <w:sz w:val="20"/>
                                <w:szCs w:val="18"/>
                              </w:rPr>
                            </w:pPr>
                            <w:r w:rsidRPr="000414C3">
                              <w:rPr>
                                <w:rFonts w:ascii="Times New Roman" w:hAnsi="Times New Roman" w:cs="Times New Roman"/>
                                <w:b/>
                                <w:color w:val="474648"/>
                                <w:sz w:val="20"/>
                                <w:szCs w:val="18"/>
                              </w:rPr>
                              <w:t>Sustainability Consultant</w:t>
                            </w:r>
                          </w:p>
                          <w:p w14:paraId="2D9A0660" w14:textId="77777777" w:rsidR="000414C3" w:rsidRPr="000414C3" w:rsidRDefault="000414C3" w:rsidP="000414C3">
                            <w:pPr>
                              <w:rPr>
                                <w:rFonts w:ascii="Times New Roman" w:hAnsi="Times New Roman" w:cs="Times New Roman"/>
                                <w:color w:val="474648"/>
                                <w:sz w:val="20"/>
                                <w:szCs w:val="18"/>
                              </w:rPr>
                            </w:pPr>
                            <w:r w:rsidRPr="000414C3">
                              <w:rPr>
                                <w:rFonts w:ascii="Times New Roman" w:hAnsi="Times New Roman" w:cs="Times New Roman"/>
                                <w:color w:val="474648"/>
                                <w:sz w:val="20"/>
                                <w:szCs w:val="18"/>
                              </w:rPr>
                              <w:t xml:space="preserve">09499556062          </w:t>
                            </w:r>
                          </w:p>
                          <w:p w14:paraId="08F3683F" w14:textId="77777777" w:rsidR="000414C3" w:rsidRPr="000414C3" w:rsidRDefault="000414C3" w:rsidP="000414C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474648"/>
                                <w:sz w:val="24"/>
                                <w:szCs w:val="20"/>
                              </w:rPr>
                            </w:pPr>
                            <w:r w:rsidRPr="000414C3">
                              <w:rPr>
                                <w:rFonts w:ascii="Times New Roman" w:hAnsi="Times New Roman" w:cs="Times New Roman"/>
                                <w:color w:val="474648"/>
                                <w:sz w:val="22"/>
                                <w:szCs w:val="20"/>
                              </w:rPr>
                              <w:t xml:space="preserve">Barone International                                                                                                              </w:t>
                            </w:r>
                          </w:p>
                          <w:p w14:paraId="43F91E15" w14:textId="30D1E1A2" w:rsidR="000414C3" w:rsidRPr="003328B2" w:rsidRDefault="000414C3" w:rsidP="000414C3">
                            <w:pPr>
                              <w:rPr>
                                <w:rFonts w:ascii="Roboto Slab" w:hAnsi="Roboto Slab"/>
                                <w:b/>
                                <w:color w:val="474648"/>
                                <w:sz w:val="26"/>
                              </w:rPr>
                            </w:pPr>
                            <w:r>
                              <w:rPr>
                                <w:rFonts w:ascii="Roboto Slab" w:hAnsi="Roboto Slab"/>
                                <w:color w:val="474648"/>
                                <w:sz w:val="24"/>
                              </w:rPr>
                              <w:t>.</w:t>
                            </w:r>
                            <w:r w:rsidRPr="00E03A78">
                              <w:rPr>
                                <w:rFonts w:ascii="Roboto Slab" w:hAnsi="Roboto Slab"/>
                                <w:color w:val="474648"/>
                                <w:sz w:val="24"/>
                              </w:rPr>
                              <w:t xml:space="preserve">  </w:t>
                            </w:r>
                            <w:r w:rsidRPr="0052669A">
                              <w:rPr>
                                <w:rFonts w:ascii="Roboto Slab" w:hAnsi="Roboto Slab"/>
                                <w:sz w:val="24"/>
                                <w:szCs w:val="28"/>
                              </w:rPr>
                              <w:t xml:space="preserve">                                     </w:t>
                            </w:r>
                          </w:p>
                          <w:p w14:paraId="4703D1E9" w14:textId="77777777" w:rsidR="000414C3" w:rsidRDefault="000414C3" w:rsidP="000414C3"/>
                        </w:txbxContent>
                      </v:textbox>
                    </v:shape>
                  </w:pict>
                </mc:Fallback>
              </mc:AlternateContent>
            </w:r>
            <w:r w:rsidRPr="000414C3">
              <w:rPr>
                <w:rFonts w:ascii="Times New Roman" w:hAnsi="Times New Roman" w:cs="Times New Roman"/>
                <w:noProof/>
                <w:color w:val="FFFFFF" w:themeColor="background1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0520CF09" wp14:editId="4B376CCD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68580</wp:posOffset>
                      </wp:positionV>
                      <wp:extent cx="1331595" cy="983615"/>
                      <wp:effectExtent l="0" t="0" r="20955" b="26035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1595" cy="983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260B17" w14:textId="77777777" w:rsidR="000414C3" w:rsidRPr="000414C3" w:rsidRDefault="000414C3" w:rsidP="000414C3">
                                  <w:pPr>
                                    <w:rPr>
                                      <w:rFonts w:ascii="Times New Roman" w:hAnsi="Times New Roman" w:cs="Times New Roman"/>
                                      <w:color w:val="474648"/>
                                      <w:sz w:val="20"/>
                                      <w:szCs w:val="18"/>
                                    </w:rPr>
                                  </w:pPr>
                                  <w:r w:rsidRPr="000414C3">
                                    <w:rPr>
                                      <w:rFonts w:ascii="Times New Roman" w:hAnsi="Times New Roman" w:cs="Times New Roman"/>
                                      <w:color w:val="474648"/>
                                      <w:sz w:val="20"/>
                                      <w:szCs w:val="18"/>
                                    </w:rPr>
                                    <w:t xml:space="preserve">Dave Marsh P. Ferrer                                   </w:t>
                                  </w:r>
                                </w:p>
                                <w:p w14:paraId="478451CA" w14:textId="77777777" w:rsidR="000414C3" w:rsidRPr="000414C3" w:rsidRDefault="000414C3" w:rsidP="000414C3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color w:val="474648"/>
                                      <w:sz w:val="20"/>
                                      <w:szCs w:val="18"/>
                                    </w:rPr>
                                  </w:pPr>
                                  <w:r w:rsidRPr="000414C3">
                                    <w:rPr>
                                      <w:rFonts w:ascii="Times New Roman" w:hAnsi="Times New Roman" w:cs="Times New Roman"/>
                                      <w:b/>
                                      <w:color w:val="474648"/>
                                      <w:sz w:val="20"/>
                                      <w:szCs w:val="18"/>
                                    </w:rPr>
                                    <w:t xml:space="preserve">Senior Accountant       </w:t>
                                  </w:r>
                                </w:p>
                                <w:p w14:paraId="3A428375" w14:textId="77777777" w:rsidR="000414C3" w:rsidRPr="000414C3" w:rsidRDefault="000414C3" w:rsidP="000414C3">
                                  <w:pPr>
                                    <w:rPr>
                                      <w:rFonts w:ascii="Times New Roman" w:hAnsi="Times New Roman" w:cs="Times New Roman"/>
                                      <w:color w:val="474648"/>
                                      <w:sz w:val="20"/>
                                      <w:szCs w:val="18"/>
                                    </w:rPr>
                                  </w:pPr>
                                  <w:r w:rsidRPr="000414C3">
                                    <w:rPr>
                                      <w:rFonts w:ascii="Times New Roman" w:hAnsi="Times New Roman" w:cs="Times New Roman"/>
                                      <w:color w:val="474648"/>
                                      <w:sz w:val="20"/>
                                      <w:szCs w:val="18"/>
                                    </w:rPr>
                                    <w:t xml:space="preserve">09950973317    </w:t>
                                  </w:r>
                                </w:p>
                                <w:p w14:paraId="24B9E783" w14:textId="77777777" w:rsidR="000414C3" w:rsidRPr="000414C3" w:rsidRDefault="000414C3" w:rsidP="000414C3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color w:val="474648"/>
                                      <w:sz w:val="26"/>
                                    </w:rPr>
                                  </w:pPr>
                                  <w:proofErr w:type="spellStart"/>
                                  <w:r w:rsidRPr="000414C3">
                                    <w:rPr>
                                      <w:rFonts w:ascii="Times New Roman" w:hAnsi="Times New Roman" w:cs="Times New Roman"/>
                                      <w:color w:val="474648"/>
                                      <w:sz w:val="20"/>
                                      <w:szCs w:val="18"/>
                                    </w:rPr>
                                    <w:t>Medpro</w:t>
                                  </w:r>
                                  <w:proofErr w:type="spellEnd"/>
                                  <w:r w:rsidRPr="000414C3">
                                    <w:rPr>
                                      <w:rFonts w:ascii="Times New Roman" w:hAnsi="Times New Roman" w:cs="Times New Roman"/>
                                      <w:color w:val="474648"/>
                                      <w:sz w:val="20"/>
                                      <w:szCs w:val="18"/>
                                    </w:rPr>
                                    <w:t xml:space="preserve"> Medical Supplies</w:t>
                                  </w:r>
                                  <w:r w:rsidRPr="000414C3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 </w:t>
                                  </w:r>
                                  <w:r w:rsidRPr="000414C3">
                                    <w:rPr>
                                      <w:rFonts w:ascii="Times New Roman" w:hAnsi="Times New Roman" w:cs="Times New Roman"/>
                                      <w:color w:val="474648"/>
                                      <w:sz w:val="20"/>
                                      <w:szCs w:val="18"/>
                                    </w:rPr>
                                    <w:t>Inc</w:t>
                                  </w:r>
                                  <w:r w:rsidRPr="000414C3">
                                    <w:rPr>
                                      <w:rFonts w:ascii="Times New Roman" w:hAnsi="Times New Roman" w:cs="Times New Roman"/>
                                      <w:color w:val="474648"/>
                                      <w:sz w:val="24"/>
                                    </w:rPr>
                                    <w:t xml:space="preserve">.  </w:t>
                                  </w:r>
                                  <w:r w:rsidRPr="000414C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8"/>
                                    </w:rPr>
                                    <w:t xml:space="preserve">                                     </w:t>
                                  </w:r>
                                </w:p>
                                <w:p w14:paraId="1E976C24" w14:textId="4A26CA27" w:rsidR="000414C3" w:rsidRDefault="000414C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20CF09" id="_x0000_s1029" type="#_x0000_t202" style="position:absolute;margin-left:-5.75pt;margin-top:5.4pt;width:104.85pt;height:77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" fillcolor="white [3212]" strokecolor="white [3212]">
                      <v:textbox>
                        <w:txbxContent>
                          <w:p w14:paraId="4D260B17" w14:textId="77777777" w:rsidR="000414C3" w:rsidRPr="000414C3" w:rsidRDefault="000414C3" w:rsidP="000414C3">
                            <w:pPr>
                              <w:rPr>
                                <w:rFonts w:ascii="Times New Roman" w:hAnsi="Times New Roman" w:cs="Times New Roman"/>
                                <w:color w:val="474648"/>
                                <w:sz w:val="20"/>
                                <w:szCs w:val="18"/>
                              </w:rPr>
                            </w:pPr>
                            <w:r w:rsidRPr="000414C3">
                              <w:rPr>
                                <w:rFonts w:ascii="Times New Roman" w:hAnsi="Times New Roman" w:cs="Times New Roman"/>
                                <w:color w:val="474648"/>
                                <w:sz w:val="20"/>
                                <w:szCs w:val="18"/>
                              </w:rPr>
                              <w:t xml:space="preserve">Dave Marsh P. Ferrer                                   </w:t>
                            </w:r>
                          </w:p>
                          <w:p w14:paraId="478451CA" w14:textId="77777777" w:rsidR="000414C3" w:rsidRPr="000414C3" w:rsidRDefault="000414C3" w:rsidP="000414C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474648"/>
                                <w:sz w:val="20"/>
                                <w:szCs w:val="18"/>
                              </w:rPr>
                            </w:pPr>
                            <w:r w:rsidRPr="000414C3">
                              <w:rPr>
                                <w:rFonts w:ascii="Times New Roman" w:hAnsi="Times New Roman" w:cs="Times New Roman"/>
                                <w:b/>
                                <w:color w:val="474648"/>
                                <w:sz w:val="20"/>
                                <w:szCs w:val="18"/>
                              </w:rPr>
                              <w:t xml:space="preserve">Senior Accountant       </w:t>
                            </w:r>
                          </w:p>
                          <w:p w14:paraId="3A428375" w14:textId="77777777" w:rsidR="000414C3" w:rsidRPr="000414C3" w:rsidRDefault="000414C3" w:rsidP="000414C3">
                            <w:pPr>
                              <w:rPr>
                                <w:rFonts w:ascii="Times New Roman" w:hAnsi="Times New Roman" w:cs="Times New Roman"/>
                                <w:color w:val="474648"/>
                                <w:sz w:val="20"/>
                                <w:szCs w:val="18"/>
                              </w:rPr>
                            </w:pPr>
                            <w:r w:rsidRPr="000414C3">
                              <w:rPr>
                                <w:rFonts w:ascii="Times New Roman" w:hAnsi="Times New Roman" w:cs="Times New Roman"/>
                                <w:color w:val="474648"/>
                                <w:sz w:val="20"/>
                                <w:szCs w:val="18"/>
                              </w:rPr>
                              <w:t xml:space="preserve">09950973317    </w:t>
                            </w:r>
                          </w:p>
                          <w:p w14:paraId="24B9E783" w14:textId="77777777" w:rsidR="000414C3" w:rsidRPr="000414C3" w:rsidRDefault="000414C3" w:rsidP="000414C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474648"/>
                                <w:sz w:val="26"/>
                              </w:rPr>
                            </w:pPr>
                            <w:proofErr w:type="spellStart"/>
                            <w:r w:rsidRPr="000414C3">
                              <w:rPr>
                                <w:rFonts w:ascii="Times New Roman" w:hAnsi="Times New Roman" w:cs="Times New Roman"/>
                                <w:color w:val="474648"/>
                                <w:sz w:val="20"/>
                                <w:szCs w:val="18"/>
                              </w:rPr>
                              <w:t>Medpro</w:t>
                            </w:r>
                            <w:proofErr w:type="spellEnd"/>
                            <w:r w:rsidRPr="000414C3">
                              <w:rPr>
                                <w:rFonts w:ascii="Times New Roman" w:hAnsi="Times New Roman" w:cs="Times New Roman"/>
                                <w:color w:val="474648"/>
                                <w:sz w:val="20"/>
                                <w:szCs w:val="18"/>
                              </w:rPr>
                              <w:t xml:space="preserve"> Medical Supplies</w:t>
                            </w:r>
                            <w:r w:rsidRPr="000414C3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r w:rsidRPr="000414C3">
                              <w:rPr>
                                <w:rFonts w:ascii="Times New Roman" w:hAnsi="Times New Roman" w:cs="Times New Roman"/>
                                <w:color w:val="474648"/>
                                <w:sz w:val="20"/>
                                <w:szCs w:val="18"/>
                              </w:rPr>
                              <w:t>Inc</w:t>
                            </w:r>
                            <w:r w:rsidRPr="000414C3">
                              <w:rPr>
                                <w:rFonts w:ascii="Times New Roman" w:hAnsi="Times New Roman" w:cs="Times New Roman"/>
                                <w:color w:val="474648"/>
                                <w:sz w:val="24"/>
                              </w:rPr>
                              <w:t xml:space="preserve">.  </w:t>
                            </w:r>
                            <w:r w:rsidRPr="000414C3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                                    </w:t>
                            </w:r>
                          </w:p>
                          <w:p w14:paraId="1E976C24" w14:textId="4A26CA27" w:rsidR="000414C3" w:rsidRDefault="000414C3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CA27A46" w14:textId="2D11FD8A" w:rsidR="00036450" w:rsidRPr="006A3BB3" w:rsidRDefault="00036450" w:rsidP="004D3011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</w:tc>
      </w:tr>
    </w:tbl>
    <w:p w14:paraId="4BE972BA" w14:textId="71A04EAA" w:rsidR="0043117B" w:rsidRDefault="008C72C3" w:rsidP="000C45FF">
      <w:pPr>
        <w:tabs>
          <w:tab w:val="left" w:pos="990"/>
        </w:tabs>
      </w:pPr>
    </w:p>
    <w:p w14:paraId="3F01C44E" w14:textId="7132EA84" w:rsidR="00C539D4" w:rsidRDefault="00C539D4" w:rsidP="000C45FF">
      <w:pPr>
        <w:tabs>
          <w:tab w:val="left" w:pos="990"/>
        </w:tabs>
      </w:pPr>
    </w:p>
    <w:p w14:paraId="17ECE8E7" w14:textId="58AA2FC2" w:rsidR="00C539D4" w:rsidRDefault="00C539D4" w:rsidP="000C45FF">
      <w:pPr>
        <w:tabs>
          <w:tab w:val="left" w:pos="990"/>
        </w:tabs>
      </w:pPr>
    </w:p>
    <w:p w14:paraId="4D795CE0" w14:textId="77ED1F14" w:rsidR="00C539D4" w:rsidRDefault="00C539D4" w:rsidP="000C45FF">
      <w:pPr>
        <w:tabs>
          <w:tab w:val="left" w:pos="990"/>
        </w:tabs>
      </w:pPr>
    </w:p>
    <w:p w14:paraId="7042A810" w14:textId="56240389" w:rsidR="00C539D4" w:rsidRDefault="00C539D4" w:rsidP="000C45FF">
      <w:pPr>
        <w:tabs>
          <w:tab w:val="left" w:pos="990"/>
        </w:tabs>
      </w:pPr>
    </w:p>
    <w:sectPr w:rsidR="00C539D4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288E41" w14:textId="77777777" w:rsidR="008C72C3" w:rsidRDefault="008C72C3" w:rsidP="000C45FF">
      <w:r>
        <w:separator/>
      </w:r>
    </w:p>
  </w:endnote>
  <w:endnote w:type="continuationSeparator" w:id="0">
    <w:p w14:paraId="21FCFAB6" w14:textId="77777777" w:rsidR="008C72C3" w:rsidRDefault="008C72C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Slab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8AB338" w14:textId="77777777" w:rsidR="008C72C3" w:rsidRDefault="008C72C3" w:rsidP="000C45FF">
      <w:r>
        <w:separator/>
      </w:r>
    </w:p>
  </w:footnote>
  <w:footnote w:type="continuationSeparator" w:id="0">
    <w:p w14:paraId="198C1619" w14:textId="77777777" w:rsidR="008C72C3" w:rsidRDefault="008C72C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EA413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DB2AE6D" wp14:editId="6ADA58E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163D3C"/>
    <w:multiLevelType w:val="hybridMultilevel"/>
    <w:tmpl w:val="703049BE"/>
    <w:lvl w:ilvl="0" w:tplc="12A499B6">
      <w:start w:val="2010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F5ED1"/>
    <w:multiLevelType w:val="hybridMultilevel"/>
    <w:tmpl w:val="0BAAE6E6"/>
    <w:lvl w:ilvl="0" w:tplc="2320E956">
      <w:start w:val="2010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7F7B07"/>
    <w:multiLevelType w:val="hybridMultilevel"/>
    <w:tmpl w:val="61E8863A"/>
    <w:lvl w:ilvl="0" w:tplc="6784A88A">
      <w:start w:val="2010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11D1A"/>
    <w:multiLevelType w:val="hybridMultilevel"/>
    <w:tmpl w:val="07268C7E"/>
    <w:lvl w:ilvl="0" w:tplc="762865C8">
      <w:start w:val="201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doNotDisplayPageBoundarie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77"/>
    <w:rsid w:val="00036450"/>
    <w:rsid w:val="000414C3"/>
    <w:rsid w:val="00083F72"/>
    <w:rsid w:val="00094499"/>
    <w:rsid w:val="000C45FF"/>
    <w:rsid w:val="000E3FD1"/>
    <w:rsid w:val="00112054"/>
    <w:rsid w:val="00146BC2"/>
    <w:rsid w:val="001525E1"/>
    <w:rsid w:val="001755EB"/>
    <w:rsid w:val="00180329"/>
    <w:rsid w:val="001815E3"/>
    <w:rsid w:val="0019001F"/>
    <w:rsid w:val="001A74A5"/>
    <w:rsid w:val="001B2ABD"/>
    <w:rsid w:val="001E0391"/>
    <w:rsid w:val="001E1759"/>
    <w:rsid w:val="001F1ECC"/>
    <w:rsid w:val="002229F8"/>
    <w:rsid w:val="002400EB"/>
    <w:rsid w:val="002527F6"/>
    <w:rsid w:val="00256CF7"/>
    <w:rsid w:val="00281FD5"/>
    <w:rsid w:val="0030481B"/>
    <w:rsid w:val="003156FC"/>
    <w:rsid w:val="003254B5"/>
    <w:rsid w:val="0037121F"/>
    <w:rsid w:val="003A6B7D"/>
    <w:rsid w:val="003B06CA"/>
    <w:rsid w:val="004017EF"/>
    <w:rsid w:val="004071FC"/>
    <w:rsid w:val="00440E24"/>
    <w:rsid w:val="00445947"/>
    <w:rsid w:val="00466377"/>
    <w:rsid w:val="004813B3"/>
    <w:rsid w:val="00496591"/>
    <w:rsid w:val="004C63E4"/>
    <w:rsid w:val="004D3011"/>
    <w:rsid w:val="005234F1"/>
    <w:rsid w:val="005262AC"/>
    <w:rsid w:val="005C3D6C"/>
    <w:rsid w:val="005E39D5"/>
    <w:rsid w:val="00600670"/>
    <w:rsid w:val="0062123A"/>
    <w:rsid w:val="00646E75"/>
    <w:rsid w:val="006771D0"/>
    <w:rsid w:val="006A3BB3"/>
    <w:rsid w:val="00715FCB"/>
    <w:rsid w:val="00743101"/>
    <w:rsid w:val="007775E1"/>
    <w:rsid w:val="007867A0"/>
    <w:rsid w:val="007927F5"/>
    <w:rsid w:val="007B6B20"/>
    <w:rsid w:val="00802CA0"/>
    <w:rsid w:val="008C72C3"/>
    <w:rsid w:val="008D56BA"/>
    <w:rsid w:val="009260CD"/>
    <w:rsid w:val="009265D3"/>
    <w:rsid w:val="00952C25"/>
    <w:rsid w:val="00A2118D"/>
    <w:rsid w:val="00A42EA9"/>
    <w:rsid w:val="00AA6878"/>
    <w:rsid w:val="00AD76E2"/>
    <w:rsid w:val="00B20152"/>
    <w:rsid w:val="00B359E4"/>
    <w:rsid w:val="00B37105"/>
    <w:rsid w:val="00B57D98"/>
    <w:rsid w:val="00B6451A"/>
    <w:rsid w:val="00B70850"/>
    <w:rsid w:val="00C066B6"/>
    <w:rsid w:val="00C37BA1"/>
    <w:rsid w:val="00C4674C"/>
    <w:rsid w:val="00C506CF"/>
    <w:rsid w:val="00C539D4"/>
    <w:rsid w:val="00C72BED"/>
    <w:rsid w:val="00C808BE"/>
    <w:rsid w:val="00C9578B"/>
    <w:rsid w:val="00CA38DE"/>
    <w:rsid w:val="00CB0055"/>
    <w:rsid w:val="00CC22E9"/>
    <w:rsid w:val="00D2522B"/>
    <w:rsid w:val="00D31ECB"/>
    <w:rsid w:val="00D35B9F"/>
    <w:rsid w:val="00D422DE"/>
    <w:rsid w:val="00D5459D"/>
    <w:rsid w:val="00D66505"/>
    <w:rsid w:val="00DA1F4D"/>
    <w:rsid w:val="00DD172A"/>
    <w:rsid w:val="00E25A26"/>
    <w:rsid w:val="00E4381A"/>
    <w:rsid w:val="00E55D74"/>
    <w:rsid w:val="00F01DFD"/>
    <w:rsid w:val="00F24434"/>
    <w:rsid w:val="00F60274"/>
    <w:rsid w:val="00F62FC2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2CE2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F24434"/>
    <w:pPr>
      <w:ind w:left="720"/>
      <w:contextualSpacing/>
    </w:pPr>
  </w:style>
  <w:style w:type="paragraph" w:styleId="NoSpacing">
    <w:name w:val="No Spacing"/>
    <w:uiPriority w:val="1"/>
    <w:qFormat/>
    <w:rsid w:val="00B6451A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tephanasfadriquela04@gmail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RON%20FADRIQUELA\AppData\Local\Microsoft\Office\16.0\DTS\en-US%7b85152B16-A4E3-4760-9072-3E81F2A9C2C3%7d\%7b657436A8-FEAB-4DF7-92EB-F95750D4E984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DCFFF0CA858470C9A72B2162AC0F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BC4D8-CBD0-40F1-9FD8-4C9E9F92B099}"/>
      </w:docPartPr>
      <w:docPartBody>
        <w:p w:rsidR="006E5EB1" w:rsidRDefault="00233625">
          <w:pPr>
            <w:pStyle w:val="0DCFFF0CA858470C9A72B2162AC0FBDD"/>
          </w:pPr>
          <w:r w:rsidRPr="00CB0055">
            <w:t>Contact</w:t>
          </w:r>
        </w:p>
      </w:docPartBody>
    </w:docPart>
    <w:docPart>
      <w:docPartPr>
        <w:name w:val="030427D53F9D46108933E06B3FE8A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E6288-22CA-48C1-9479-058CC12E3826}"/>
      </w:docPartPr>
      <w:docPartBody>
        <w:p w:rsidR="006E5EB1" w:rsidRDefault="00233625">
          <w:pPr>
            <w:pStyle w:val="030427D53F9D46108933E06B3FE8AFB4"/>
          </w:pPr>
          <w:r w:rsidRPr="004D3011">
            <w:t>PHONE:</w:t>
          </w:r>
        </w:p>
      </w:docPartBody>
    </w:docPart>
    <w:docPart>
      <w:docPartPr>
        <w:name w:val="64F07C2A3B2A45B1B308EB7D17228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D8B9A-CF0A-4420-BDCD-ECE8E35A8C20}"/>
      </w:docPartPr>
      <w:docPartBody>
        <w:p w:rsidR="006E5EB1" w:rsidRDefault="00233625">
          <w:pPr>
            <w:pStyle w:val="64F07C2A3B2A45B1B308EB7D1722810E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Slab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47C"/>
    <w:rsid w:val="000F02AB"/>
    <w:rsid w:val="00233625"/>
    <w:rsid w:val="00302316"/>
    <w:rsid w:val="0047279E"/>
    <w:rsid w:val="0052747C"/>
    <w:rsid w:val="006E5EB1"/>
    <w:rsid w:val="00701FEB"/>
    <w:rsid w:val="007327F5"/>
    <w:rsid w:val="0085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52747C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509FD48C24333B232B25CDF39718D">
    <w:name w:val="DAF509FD48C24333B232B25CDF39718D"/>
  </w:style>
  <w:style w:type="paragraph" w:customStyle="1" w:styleId="63C38B7C0AD146CC8AF83D7ADC878AF3">
    <w:name w:val="63C38B7C0AD146CC8AF83D7ADC878AF3"/>
  </w:style>
  <w:style w:type="paragraph" w:customStyle="1" w:styleId="F6A73F6D40A14D26994AAF468E06CAAF">
    <w:name w:val="F6A73F6D40A14D26994AAF468E06CAAF"/>
  </w:style>
  <w:style w:type="paragraph" w:customStyle="1" w:styleId="AC06C88413BE468EA70D6FAC6357918B">
    <w:name w:val="AC06C88413BE468EA70D6FAC6357918B"/>
  </w:style>
  <w:style w:type="paragraph" w:customStyle="1" w:styleId="0DCFFF0CA858470C9A72B2162AC0FBDD">
    <w:name w:val="0DCFFF0CA858470C9A72B2162AC0FBDD"/>
  </w:style>
  <w:style w:type="paragraph" w:customStyle="1" w:styleId="030427D53F9D46108933E06B3FE8AFB4">
    <w:name w:val="030427D53F9D46108933E06B3FE8AFB4"/>
  </w:style>
  <w:style w:type="paragraph" w:customStyle="1" w:styleId="E788955271BD4E1FB82786B5EA6E1BBE">
    <w:name w:val="E788955271BD4E1FB82786B5EA6E1BBE"/>
  </w:style>
  <w:style w:type="paragraph" w:customStyle="1" w:styleId="0B9679347FDB4AA8BAA7F4176739D0B5">
    <w:name w:val="0B9679347FDB4AA8BAA7F4176739D0B5"/>
  </w:style>
  <w:style w:type="paragraph" w:customStyle="1" w:styleId="570DF34354E243E8BAB647EA07B294A7">
    <w:name w:val="570DF34354E243E8BAB647EA07B294A7"/>
  </w:style>
  <w:style w:type="paragraph" w:customStyle="1" w:styleId="64F07C2A3B2A45B1B308EB7D1722810E">
    <w:name w:val="64F07C2A3B2A45B1B308EB7D1722810E"/>
  </w:style>
  <w:style w:type="character" w:styleId="Hyperlink">
    <w:name w:val="Hyperlink"/>
    <w:basedOn w:val="DefaultParagraphFont"/>
    <w:uiPriority w:val="99"/>
    <w:unhideWhenUsed/>
    <w:rsid w:val="0052747C"/>
    <w:rPr>
      <w:color w:val="C45911" w:themeColor="accent2" w:themeShade="BF"/>
      <w:u w:val="single"/>
    </w:rPr>
  </w:style>
  <w:style w:type="paragraph" w:customStyle="1" w:styleId="710B595A15134484AA10E7B678657CF9">
    <w:name w:val="710B595A15134484AA10E7B678657CF9"/>
  </w:style>
  <w:style w:type="paragraph" w:customStyle="1" w:styleId="B877FC1B61AF4F9D89B795417AE0F75A">
    <w:name w:val="B877FC1B61AF4F9D89B795417AE0F75A"/>
  </w:style>
  <w:style w:type="paragraph" w:customStyle="1" w:styleId="5FC22E36650A4C3CA23ED315634FC82D">
    <w:name w:val="5FC22E36650A4C3CA23ED315634FC82D"/>
  </w:style>
  <w:style w:type="paragraph" w:customStyle="1" w:styleId="4DF8CCEA52BB493DB8FC9FBAA8D70C12">
    <w:name w:val="4DF8CCEA52BB493DB8FC9FBAA8D70C12"/>
  </w:style>
  <w:style w:type="paragraph" w:customStyle="1" w:styleId="20CF40742ADE4D41B5334FAECC9A916F">
    <w:name w:val="20CF40742ADE4D41B5334FAECC9A916F"/>
  </w:style>
  <w:style w:type="paragraph" w:customStyle="1" w:styleId="3850F35187EB4D15B61191EB29331040">
    <w:name w:val="3850F35187EB4D15B61191EB29331040"/>
  </w:style>
  <w:style w:type="paragraph" w:customStyle="1" w:styleId="B8C4AE1E43AB4C2C8ADE5F575FD2D84F">
    <w:name w:val="B8C4AE1E43AB4C2C8ADE5F575FD2D84F"/>
  </w:style>
  <w:style w:type="paragraph" w:customStyle="1" w:styleId="140503E47A4241C8A59D38A4572DB316">
    <w:name w:val="140503E47A4241C8A59D38A4572DB316"/>
  </w:style>
  <w:style w:type="paragraph" w:customStyle="1" w:styleId="FD2E68BBBF0C4C3DA80932B0B257BFD2">
    <w:name w:val="FD2E68BBBF0C4C3DA80932B0B257BFD2"/>
  </w:style>
  <w:style w:type="paragraph" w:customStyle="1" w:styleId="B93BF93CC2A0484DB37D040A10D4800D">
    <w:name w:val="B93BF93CC2A0484DB37D040A10D4800D"/>
  </w:style>
  <w:style w:type="paragraph" w:customStyle="1" w:styleId="A183D7776ADC4F858CCE1CEDDDB0F769">
    <w:name w:val="A183D7776ADC4F858CCE1CEDDDB0F769"/>
  </w:style>
  <w:style w:type="paragraph" w:customStyle="1" w:styleId="8A262CCA88C8446DA84C046F291B922A">
    <w:name w:val="8A262CCA88C8446DA84C046F291B922A"/>
  </w:style>
  <w:style w:type="paragraph" w:customStyle="1" w:styleId="C0D5CCEADE62472AAA4C95F0D89E8540">
    <w:name w:val="C0D5CCEADE62472AAA4C95F0D89E8540"/>
  </w:style>
  <w:style w:type="paragraph" w:customStyle="1" w:styleId="0822AF56951F47C0B12BD518171A658E">
    <w:name w:val="0822AF56951F47C0B12BD518171A658E"/>
  </w:style>
  <w:style w:type="paragraph" w:customStyle="1" w:styleId="D15A6D4E770743F9B0A7CE615AD69575">
    <w:name w:val="D15A6D4E770743F9B0A7CE615AD69575"/>
  </w:style>
  <w:style w:type="paragraph" w:customStyle="1" w:styleId="A6A621653E76427599BF683BFE77F3D0">
    <w:name w:val="A6A621653E76427599BF683BFE77F3D0"/>
  </w:style>
  <w:style w:type="paragraph" w:customStyle="1" w:styleId="21F02FA8363946ECB7D0370577750D31">
    <w:name w:val="21F02FA8363946ECB7D0370577750D31"/>
  </w:style>
  <w:style w:type="paragraph" w:customStyle="1" w:styleId="38A14BEAD5DC431A9039CEAAF5B0D07E">
    <w:name w:val="38A14BEAD5DC431A9039CEAAF5B0D07E"/>
  </w:style>
  <w:style w:type="paragraph" w:customStyle="1" w:styleId="8990ABC7E93542AB9C60E88495D76360">
    <w:name w:val="8990ABC7E93542AB9C60E88495D76360"/>
  </w:style>
  <w:style w:type="paragraph" w:customStyle="1" w:styleId="2958F712F1CB45388DD3D7BF4C702723">
    <w:name w:val="2958F712F1CB45388DD3D7BF4C702723"/>
  </w:style>
  <w:style w:type="paragraph" w:customStyle="1" w:styleId="0DCEC9B0F3994EB49A9F53C449257D20">
    <w:name w:val="0DCEC9B0F3994EB49A9F53C449257D20"/>
  </w:style>
  <w:style w:type="paragraph" w:customStyle="1" w:styleId="DE24C8D2E80A49789A822C01158798C2">
    <w:name w:val="DE24C8D2E80A49789A822C01158798C2"/>
  </w:style>
  <w:style w:type="paragraph" w:customStyle="1" w:styleId="DA7BCBA80D17480680970EA9C8DB9209">
    <w:name w:val="DA7BCBA80D17480680970EA9C8DB9209"/>
  </w:style>
  <w:style w:type="paragraph" w:customStyle="1" w:styleId="1326AC83212D40DD81E86269E9181CEE">
    <w:name w:val="1326AC83212D40DD81E86269E9181CEE"/>
  </w:style>
  <w:style w:type="paragraph" w:customStyle="1" w:styleId="783E478715B445C48B90E7F7ED7FED16">
    <w:name w:val="783E478715B445C48B90E7F7ED7FED16"/>
  </w:style>
  <w:style w:type="paragraph" w:customStyle="1" w:styleId="B82FECE6D4224DF5B8B2BA4447B6E04C">
    <w:name w:val="B82FECE6D4224DF5B8B2BA4447B6E04C"/>
  </w:style>
  <w:style w:type="paragraph" w:customStyle="1" w:styleId="65639341B0EA40EB8EC595056CC0CD4D">
    <w:name w:val="65639341B0EA40EB8EC595056CC0CD4D"/>
  </w:style>
  <w:style w:type="paragraph" w:customStyle="1" w:styleId="BF4DAB55CBEC4D57ACDEBED06D0974A6">
    <w:name w:val="BF4DAB55CBEC4D57ACDEBED06D0974A6"/>
  </w:style>
  <w:style w:type="paragraph" w:customStyle="1" w:styleId="9E3CBF1F75E64474A5E5E08D1AC2AF0C">
    <w:name w:val="9E3CBF1F75E64474A5E5E08D1AC2AF0C"/>
  </w:style>
  <w:style w:type="paragraph" w:customStyle="1" w:styleId="5CC835D573984F509D2593529B4ED293">
    <w:name w:val="5CC835D573984F509D2593529B4ED293"/>
  </w:style>
  <w:style w:type="character" w:customStyle="1" w:styleId="Heading2Char">
    <w:name w:val="Heading 2 Char"/>
    <w:basedOn w:val="DefaultParagraphFont"/>
    <w:link w:val="Heading2"/>
    <w:uiPriority w:val="9"/>
    <w:rsid w:val="0052747C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DB45EE80EE4540549F90FCA7C25FC865">
    <w:name w:val="DB45EE80EE4540549F90FCA7C25FC865"/>
  </w:style>
  <w:style w:type="paragraph" w:customStyle="1" w:styleId="B1CF81322D8D4AEF8B54718E5A9C8D56">
    <w:name w:val="B1CF81322D8D4AEF8B54718E5A9C8D56"/>
    <w:rsid w:val="0052747C"/>
  </w:style>
  <w:style w:type="paragraph" w:customStyle="1" w:styleId="D62357352ED74F75BEB6C12DBF0A5AB0">
    <w:name w:val="D62357352ED74F75BEB6C12DBF0A5AB0"/>
    <w:rsid w:val="0052747C"/>
  </w:style>
  <w:style w:type="paragraph" w:customStyle="1" w:styleId="F76794DAECDF45138D7684D8C52C2E67">
    <w:name w:val="F76794DAECDF45138D7684D8C52C2E67"/>
    <w:rsid w:val="0052747C"/>
  </w:style>
  <w:style w:type="paragraph" w:customStyle="1" w:styleId="75E57D5743BB43E997F1FBDC7DB821DF">
    <w:name w:val="75E57D5743BB43E997F1FBDC7DB821DF"/>
    <w:rsid w:val="0052747C"/>
  </w:style>
  <w:style w:type="paragraph" w:customStyle="1" w:styleId="53D7A4BDFDF0445AB04DF231EBB39494">
    <w:name w:val="53D7A4BDFDF0445AB04DF231EBB39494"/>
    <w:rsid w:val="0052747C"/>
  </w:style>
  <w:style w:type="paragraph" w:customStyle="1" w:styleId="BDA264D8CBFB4ACD805742F831A4EAF4">
    <w:name w:val="BDA264D8CBFB4ACD805742F831A4EAF4"/>
    <w:rsid w:val="0052747C"/>
  </w:style>
  <w:style w:type="paragraph" w:customStyle="1" w:styleId="7F5FE2C8AF174161B4F56965AA0F5012">
    <w:name w:val="7F5FE2C8AF174161B4F56965AA0F5012"/>
    <w:rsid w:val="0052747C"/>
  </w:style>
  <w:style w:type="paragraph" w:customStyle="1" w:styleId="21BDEEC0B8D24AD0A8CE63F77C79F9F9">
    <w:name w:val="21BDEEC0B8D24AD0A8CE63F77C79F9F9"/>
    <w:rsid w:val="0052747C"/>
  </w:style>
  <w:style w:type="paragraph" w:customStyle="1" w:styleId="619C917F9C284718A8EF0F94343432E8">
    <w:name w:val="619C917F9C284718A8EF0F94343432E8"/>
    <w:rsid w:val="0052747C"/>
  </w:style>
  <w:style w:type="paragraph" w:customStyle="1" w:styleId="A3EBAA0A57EE4B30BB199E9A300C7693">
    <w:name w:val="A3EBAA0A57EE4B30BB199E9A300C7693"/>
    <w:rsid w:val="0052747C"/>
  </w:style>
  <w:style w:type="paragraph" w:customStyle="1" w:styleId="06EC51A2D6B94889812A0FD8DADB29DE">
    <w:name w:val="06EC51A2D6B94889812A0FD8DADB29DE"/>
    <w:rsid w:val="0052747C"/>
  </w:style>
  <w:style w:type="paragraph" w:customStyle="1" w:styleId="9772615FADCC49E686173D8D4E27988D">
    <w:name w:val="9772615FADCC49E686173D8D4E27988D"/>
    <w:rsid w:val="0052747C"/>
  </w:style>
  <w:style w:type="paragraph" w:customStyle="1" w:styleId="FCF0F534819945CFB0B57C29E2BAE439">
    <w:name w:val="FCF0F534819945CFB0B57C29E2BAE439"/>
    <w:rsid w:val="0052747C"/>
  </w:style>
  <w:style w:type="paragraph" w:customStyle="1" w:styleId="4DB86332E7C4425E9DAF7CFC20E4530C">
    <w:name w:val="4DB86332E7C4425E9DAF7CFC20E4530C"/>
    <w:rsid w:val="0052747C"/>
  </w:style>
  <w:style w:type="paragraph" w:customStyle="1" w:styleId="90C92F8F92824731AD12A9686A4B6B47">
    <w:name w:val="90C92F8F92824731AD12A9686A4B6B47"/>
    <w:rsid w:val="0052747C"/>
  </w:style>
  <w:style w:type="paragraph" w:customStyle="1" w:styleId="717C19718ABD4767947416D874DFFED9">
    <w:name w:val="717C19718ABD4767947416D874DFFED9"/>
    <w:rsid w:val="0052747C"/>
  </w:style>
  <w:style w:type="paragraph" w:customStyle="1" w:styleId="935FA2B792A14110A12DF44758EBA21D">
    <w:name w:val="935FA2B792A14110A12DF44758EBA21D"/>
    <w:rsid w:val="0052747C"/>
  </w:style>
  <w:style w:type="paragraph" w:customStyle="1" w:styleId="450822E79A814160AFC85B3E144AC827">
    <w:name w:val="450822E79A814160AFC85B3E144AC827"/>
    <w:rsid w:val="0052747C"/>
  </w:style>
  <w:style w:type="paragraph" w:customStyle="1" w:styleId="A2BAF61B9AA04CC7A613B5F237BB48EA">
    <w:name w:val="A2BAF61B9AA04CC7A613B5F237BB48EA"/>
    <w:rsid w:val="0052747C"/>
  </w:style>
  <w:style w:type="paragraph" w:customStyle="1" w:styleId="F7B50DA3F6034FB2BE1EC102277F2CD6">
    <w:name w:val="F7B50DA3F6034FB2BE1EC102277F2CD6"/>
    <w:rsid w:val="0052747C"/>
  </w:style>
  <w:style w:type="paragraph" w:customStyle="1" w:styleId="3D8BD9E1F3F14DF6AD9E8D3D3FD04360">
    <w:name w:val="3D8BD9E1F3F14DF6AD9E8D3D3FD04360"/>
    <w:rsid w:val="0052747C"/>
  </w:style>
  <w:style w:type="paragraph" w:customStyle="1" w:styleId="8688010FFBDC439BB45309919F728EC3">
    <w:name w:val="8688010FFBDC439BB45309919F728EC3"/>
    <w:rsid w:val="0052747C"/>
  </w:style>
  <w:style w:type="paragraph" w:customStyle="1" w:styleId="731BDBFC118846DFAA4AC0840AA4DDF4">
    <w:name w:val="731BDBFC118846DFAA4AC0840AA4DDF4"/>
    <w:rsid w:val="0052747C"/>
  </w:style>
  <w:style w:type="paragraph" w:customStyle="1" w:styleId="5CB1A7AD7E58429D9224DF2DDC2F3A13">
    <w:name w:val="5CB1A7AD7E58429D9224DF2DDC2F3A13"/>
    <w:rsid w:val="0052747C"/>
  </w:style>
  <w:style w:type="paragraph" w:customStyle="1" w:styleId="23E1D4122F9548ED8790BF089C2959E6">
    <w:name w:val="23E1D4122F9548ED8790BF089C2959E6"/>
    <w:rsid w:val="0052747C"/>
  </w:style>
  <w:style w:type="paragraph" w:customStyle="1" w:styleId="7F53C2B171294AB88EE662746AF52835">
    <w:name w:val="7F53C2B171294AB88EE662746AF52835"/>
    <w:rsid w:val="0052747C"/>
  </w:style>
  <w:style w:type="paragraph" w:customStyle="1" w:styleId="F72BDBFA8A5142FB89CF3EC36293161F">
    <w:name w:val="F72BDBFA8A5142FB89CF3EC36293161F"/>
    <w:rsid w:val="0052747C"/>
  </w:style>
  <w:style w:type="paragraph" w:customStyle="1" w:styleId="E36399A4B31242CD97958F7C648FBBA0">
    <w:name w:val="E36399A4B31242CD97958F7C648FBBA0"/>
    <w:rsid w:val="0052747C"/>
  </w:style>
  <w:style w:type="paragraph" w:customStyle="1" w:styleId="D9102D8F6F64470D8485F0CE9F273F72">
    <w:name w:val="D9102D8F6F64470D8485F0CE9F273F72"/>
    <w:rsid w:val="0052747C"/>
  </w:style>
  <w:style w:type="paragraph" w:customStyle="1" w:styleId="ACA5F13D4C71464D8C3AF7CA5E84E8EE">
    <w:name w:val="ACA5F13D4C71464D8C3AF7CA5E84E8EE"/>
    <w:rsid w:val="005274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{657436A8-FEAB-4DF7-92EB-F95750D4E984}tf00546271_win32</Template>
  <TotalTime>0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2020-09-19T06:16:00Z</dcterms:created>
  <dcterms:modified xsi:type="dcterms:W3CDTF">2020-09-19T06:24:00Z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